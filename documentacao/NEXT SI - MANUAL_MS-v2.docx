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C5A77" w:rsidRDefault="003C5A77">
      <w:pPr>
        <w:pStyle w:val="SemEspaamento1"/>
        <w:rPr>
          <w:sz w:val="2"/>
        </w:rPr>
      </w:pPr>
    </w:p>
    <w:p w:rsidR="003C5A77" w:rsidRDefault="003C5A77"/>
    <w:p w:rsidR="003C5A77" w:rsidRDefault="008E7F28">
      <w:pPr>
        <w:rPr>
          <w:rFonts w:ascii="Calibri" w:eastAsia="Times New Roman" w:hAnsi="Calibri"/>
          <w:caps/>
          <w:color w:val="000000"/>
          <w:sz w:val="22"/>
          <w:szCs w:val="22"/>
        </w:rPr>
      </w:pPr>
      <w:r>
        <w:rPr>
          <w:noProof/>
          <w:lang w:val="pt-BR" w:eastAsia="pt-B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888365</wp:posOffset>
                </wp:positionH>
                <wp:positionV relativeFrom="margin">
                  <wp:posOffset>300355</wp:posOffset>
                </wp:positionV>
                <wp:extent cx="5783580" cy="1233170"/>
                <wp:effectExtent l="2540" t="0" r="0" b="1270"/>
                <wp:wrapNone/>
                <wp:docPr id="169" name="Caixa de Texto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83580" cy="12331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C5A77" w:rsidRDefault="00C96F6A">
                            <w:pPr>
                              <w:pStyle w:val="SemEspaamento1"/>
                              <w:rPr>
                                <w:rFonts w:ascii="BankGothic Lt BT" w:hAnsi="BankGothic Lt BT"/>
                                <w:caps/>
                                <w:color w:val="746798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BankGothic Lt BT" w:hAnsi="BankGothic Lt BT"/>
                                <w:caps/>
                                <w:sz w:val="64"/>
                                <w:szCs w:val="64"/>
                              </w:rPr>
                              <w:t>Manual de operação</w:t>
                            </w:r>
                          </w:p>
                          <w:p w:rsidR="003C5A77" w:rsidRDefault="00C96F6A">
                            <w:pPr>
                              <w:pStyle w:val="SemEspaamento1"/>
                              <w:spacing w:before="120"/>
                              <w:rPr>
                                <w:rFonts w:ascii="BankGothic Lt BT" w:hAnsi="BankGothic Lt BT"/>
                                <w:color w:val="C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BankGothic Lt BT" w:hAnsi="BankGothic Lt BT"/>
                                <w:color w:val="C00000"/>
                                <w:sz w:val="36"/>
                                <w:szCs w:val="36"/>
                              </w:rPr>
                              <w:t>PORTAL WEB</w:t>
                            </w:r>
                          </w:p>
                          <w:p w:rsidR="003C5A77" w:rsidRDefault="003C5A77"/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Caixa de Texto 62" o:spid="_x0000_s1026" style="position:absolute;margin-left:69.95pt;margin-top:23.65pt;width:455.4pt;height:97.1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" filled="f" stroked="f">
                <v:textbox style="mso-fit-shape-to-text:t">
                  <w:txbxContent>
                    <w:p w:rsidR="003C5A77" w:rsidRDefault="00C96F6A">
                      <w:pPr>
                        <w:pStyle w:val="SemEspaamento1"/>
                        <w:rPr>
                          <w:rFonts w:ascii="BankGothic Lt BT" w:hAnsi="BankGothic Lt BT"/>
                          <w:caps/>
                          <w:color w:val="746798"/>
                          <w:sz w:val="68"/>
                          <w:szCs w:val="68"/>
                        </w:rPr>
                      </w:pPr>
                      <w:r>
                        <w:rPr>
                          <w:rFonts w:ascii="BankGothic Lt BT" w:hAnsi="BankGothic Lt BT"/>
                          <w:caps/>
                          <w:sz w:val="64"/>
                          <w:szCs w:val="64"/>
                        </w:rPr>
                        <w:t>Manual de operação</w:t>
                      </w:r>
                    </w:p>
                    <w:p w:rsidR="003C5A77" w:rsidRDefault="00C96F6A">
                      <w:pPr>
                        <w:pStyle w:val="SemEspaamento1"/>
                        <w:spacing w:before="120"/>
                        <w:rPr>
                          <w:rFonts w:ascii="BankGothic Lt BT" w:hAnsi="BankGothic Lt BT"/>
                          <w:color w:val="C00000"/>
                          <w:sz w:val="36"/>
                          <w:szCs w:val="36"/>
                        </w:rPr>
                      </w:pPr>
                      <w:r>
                        <w:rPr>
                          <w:rFonts w:ascii="BankGothic Lt BT" w:hAnsi="BankGothic Lt BT"/>
                          <w:color w:val="C00000"/>
                          <w:sz w:val="36"/>
                          <w:szCs w:val="36"/>
                        </w:rPr>
                        <w:t>PORTAL WEB</w:t>
                      </w:r>
                    </w:p>
                    <w:p w:rsidR="003C5A77" w:rsidRDefault="003C5A77"/>
                  </w:txbxContent>
                </v:textbox>
                <w10:wrap anchorx="page" anchory="margin"/>
              </v:rect>
            </w:pict>
          </mc:Fallback>
        </mc:AlternateContent>
      </w: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3C5A77">
      <w:pPr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8E7F28">
      <w:pPr>
        <w:ind w:firstLine="720"/>
        <w:jc w:val="center"/>
        <w:rPr>
          <w:rFonts w:ascii="Bank Gothic Light BT" w:eastAsia="Times New Roman" w:hAnsi="Bank Gothic Light BT"/>
          <w:color w:val="000000"/>
          <w:sz w:val="36"/>
          <w:szCs w:val="36"/>
        </w:rPr>
      </w:pPr>
      <w:r>
        <w:rPr>
          <w:rFonts w:ascii="Bank Gothic Light BT" w:eastAsia="Times New Roman" w:hAnsi="Bank Gothic Light BT"/>
          <w:noProof/>
          <w:color w:val="000000"/>
          <w:sz w:val="36"/>
          <w:szCs w:val="36"/>
          <w:lang w:val="pt-BR" w:eastAsia="pt-BR"/>
        </w:rPr>
        <w:drawing>
          <wp:inline distT="0" distB="0" distL="0" distR="0">
            <wp:extent cx="1705610" cy="622935"/>
            <wp:effectExtent l="0" t="0" r="8890" b="5715"/>
            <wp:docPr id="4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5610" cy="6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</w:p>
    <w:p w:rsidR="003C5A77" w:rsidRDefault="00C96F6A">
      <w:pPr>
        <w:ind w:firstLine="720"/>
        <w:jc w:val="center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  <w:r>
        <w:rPr>
          <w:rFonts w:ascii="Calibri" w:eastAsia="Times New Roman" w:hAnsi="Calibri"/>
          <w:color w:val="000000"/>
          <w:sz w:val="22"/>
          <w:szCs w:val="22"/>
        </w:rPr>
        <w:tab/>
      </w:r>
    </w:p>
    <w:p w:rsidR="003C5A77" w:rsidRDefault="003C5A77">
      <w:pPr>
        <w:ind w:firstLine="720"/>
        <w:jc w:val="center"/>
        <w:rPr>
          <w:rFonts w:ascii="Calibri" w:eastAsia="Times New Roman" w:hAnsi="Calibri"/>
          <w:color w:val="000000"/>
          <w:sz w:val="20"/>
        </w:rPr>
      </w:pPr>
    </w:p>
    <w:p w:rsidR="003C5A77" w:rsidRDefault="003C5A77">
      <w:pPr>
        <w:ind w:left="6480"/>
        <w:jc w:val="right"/>
        <w:rPr>
          <w:rFonts w:ascii="Calibri" w:eastAsia="Times New Roman" w:hAnsi="Calibri"/>
          <w:caps/>
          <w:color w:val="000000"/>
          <w:sz w:val="22"/>
          <w:szCs w:val="22"/>
        </w:rPr>
      </w:pPr>
    </w:p>
    <w:p w:rsidR="003C5A77" w:rsidRDefault="008E7F28">
      <w:pPr>
        <w:ind w:left="6480"/>
        <w:jc w:val="right"/>
        <w:rPr>
          <w:rFonts w:ascii="Calibri" w:eastAsia="Times New Roman" w:hAnsi="Calibri"/>
          <w:color w:val="000000"/>
          <w:sz w:val="22"/>
          <w:szCs w:val="22"/>
        </w:rPr>
      </w:pPr>
      <w:r>
        <w:rPr>
          <w:rFonts w:ascii="Calibri" w:eastAsia="Times New Roman" w:hAnsi="Calibri"/>
          <w:caps/>
          <w:noProof/>
          <w:color w:val="000000"/>
          <w:sz w:val="22"/>
          <w:szCs w:val="22"/>
          <w:lang w:val="pt-BR" w:eastAsia="pt-BR"/>
        </w:rPr>
        <w:drawing>
          <wp:inline distT="0" distB="0" distL="0" distR="0">
            <wp:extent cx="1312545" cy="532765"/>
            <wp:effectExtent l="0" t="0" r="1905" b="635"/>
            <wp:docPr id="3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3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2545" cy="53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C96F6A">
      <w:pPr>
        <w:rPr>
          <w:rFonts w:ascii="BankGothic Lt BT" w:hAnsi="BankGothic Lt BT"/>
          <w:caps/>
          <w:color w:val="auto"/>
          <w:sz w:val="36"/>
          <w:szCs w:val="64"/>
        </w:rPr>
      </w:pPr>
      <w:r>
        <w:rPr>
          <w:rFonts w:ascii="Calibri" w:eastAsia="Times New Roman" w:hAnsi="Calibri"/>
          <w:color w:val="000000"/>
          <w:sz w:val="22"/>
          <w:szCs w:val="22"/>
        </w:rPr>
        <w:pict>
          <v:rect id="FreeForm 1" o:spid="_x0000_i1025" style="width:451.35pt;height:1.5pt" o:preferrelative="t" o:hralign="center" o:hrstd="t" o:hrnoshade="t" o:hr="t" fillcolor="#c00000" stroked="f"/>
        </w:pict>
      </w:r>
      <w:r>
        <w:rPr>
          <w:rFonts w:ascii="Calibri" w:eastAsia="Times New Roman" w:hAnsi="Calibri"/>
          <w:color w:val="000000"/>
          <w:sz w:val="22"/>
          <w:szCs w:val="22"/>
        </w:rPr>
        <w:pict>
          <v:rect id="FreeForm 2" o:spid="_x0000_i1026" style="width:451.35pt;height:1.5pt" o:preferrelative="t" o:hralign="center" o:hrstd="t" o:hrnoshade="t" o:hr="t" fillcolor="black" stroked="f"/>
        </w:pict>
      </w:r>
    </w:p>
    <w:p w:rsidR="003C5A77" w:rsidRDefault="003C5A77">
      <w:pPr>
        <w:pStyle w:val="CabealhodoSumrio1"/>
        <w:outlineLvl w:val="0"/>
        <w:rPr>
          <w:rFonts w:ascii="BankGothic Lt BT" w:hAnsi="BankGothic Lt BT"/>
          <w:caps/>
          <w:color w:val="auto"/>
          <w:sz w:val="36"/>
          <w:szCs w:val="64"/>
        </w:rPr>
        <w:sectPr w:rsidR="003C5A77">
          <w:headerReference w:type="default" r:id="rId12"/>
          <w:footerReference w:type="default" r:id="rId13"/>
          <w:headerReference w:type="first" r:id="rId14"/>
          <w:footerReference w:type="first" r:id="rId15"/>
          <w:pgSz w:w="11907" w:h="16839"/>
          <w:pgMar w:top="1440" w:right="1440" w:bottom="1440" w:left="1440" w:header="720" w:footer="802" w:gutter="0"/>
          <w:pgNumType w:fmt="numberInDash" w:start="1"/>
          <w:cols w:space="720"/>
          <w:titlePg/>
          <w:docGrid w:linePitch="360"/>
        </w:sectPr>
      </w:pPr>
    </w:p>
    <w:p w:rsidR="003C5A77" w:rsidRDefault="00C96F6A">
      <w:pPr>
        <w:pStyle w:val="CabealhodoSumrio1"/>
        <w:outlineLvl w:val="0"/>
        <w:rPr>
          <w:rFonts w:ascii="BankGothic Lt BT" w:hAnsi="BankGothic Lt BT"/>
          <w:caps/>
          <w:color w:val="auto"/>
          <w:sz w:val="36"/>
          <w:szCs w:val="64"/>
        </w:rPr>
      </w:pPr>
      <w:bookmarkStart w:id="0" w:name="_Toc1448938372"/>
      <w:bookmarkStart w:id="1" w:name="_Toc34938128"/>
      <w:bookmarkStart w:id="2" w:name="_Toc2060894320"/>
      <w:bookmarkStart w:id="3" w:name="_Toc474766774"/>
      <w:r>
        <w:rPr>
          <w:rFonts w:ascii="BankGothic Lt BT" w:hAnsi="BankGothic Lt BT"/>
          <w:caps/>
          <w:color w:val="auto"/>
          <w:sz w:val="36"/>
          <w:szCs w:val="64"/>
        </w:rPr>
        <w:lastRenderedPageBreak/>
        <w:t>Sumário</w:t>
      </w:r>
      <w:bookmarkEnd w:id="0"/>
      <w:bookmarkEnd w:id="1"/>
      <w:bookmarkEnd w:id="2"/>
      <w:bookmarkEnd w:id="3"/>
    </w:p>
    <w:p w:rsidR="003C5A77" w:rsidRDefault="003C5A77">
      <w:pPr>
        <w:pStyle w:val="Sumrio1"/>
        <w:tabs>
          <w:tab w:val="right" w:leader="dot" w:pos="9027"/>
        </w:tabs>
        <w:rPr>
          <w:b/>
        </w:rPr>
      </w:pPr>
    </w:p>
    <w:p w:rsidR="003C5A77" w:rsidRDefault="003C5A77"/>
    <w:p w:rsidR="00C531B0" w:rsidRDefault="00C96F6A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r>
        <w:rPr>
          <w:b/>
        </w:rPr>
        <w:fldChar w:fldCharType="begin"/>
      </w:r>
      <w:r>
        <w:rPr>
          <w:b/>
        </w:rPr>
        <w:instrText xml:space="preserve">TOC \o "1-3" \h \u </w:instrText>
      </w:r>
      <w:r>
        <w:rPr>
          <w:b/>
        </w:rPr>
        <w:fldChar w:fldCharType="separate"/>
      </w:r>
      <w:hyperlink w:anchor="_Toc474766774" w:history="1">
        <w:r w:rsidR="00C531B0" w:rsidRPr="00671EAF">
          <w:rPr>
            <w:rStyle w:val="Hyperlink"/>
            <w:rFonts w:ascii="BankGothic Lt BT" w:hAnsi="BankGothic Lt BT"/>
            <w:caps/>
            <w:noProof/>
          </w:rPr>
          <w:t>Sumário</w:t>
        </w:r>
        <w:r w:rsidR="00C531B0">
          <w:rPr>
            <w:noProof/>
          </w:rPr>
          <w:tab/>
        </w:r>
        <w:r w:rsidR="00C531B0">
          <w:rPr>
            <w:noProof/>
          </w:rPr>
          <w:fldChar w:fldCharType="begin"/>
        </w:r>
        <w:r w:rsidR="00C531B0">
          <w:rPr>
            <w:noProof/>
          </w:rPr>
          <w:instrText xml:space="preserve"> PAGEREF _Toc474766774 \h </w:instrText>
        </w:r>
        <w:r w:rsidR="00C531B0">
          <w:rPr>
            <w:noProof/>
          </w:rPr>
        </w:r>
        <w:r w:rsidR="00C531B0">
          <w:rPr>
            <w:noProof/>
          </w:rPr>
          <w:fldChar w:fldCharType="separate"/>
        </w:r>
        <w:r w:rsidR="00C531B0">
          <w:rPr>
            <w:noProof/>
          </w:rPr>
          <w:t>- 2 -</w:t>
        </w:r>
        <w:r w:rsidR="00C531B0"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75" w:history="1">
        <w:r w:rsidRPr="00671EAF">
          <w:rPr>
            <w:rStyle w:val="Hyperlink"/>
            <w:rFonts w:ascii="Calibri" w:hAnsi="Calibri" w:cs="Arial"/>
            <w:noProof/>
          </w:rPr>
          <w:t xml:space="preserve">1. ADICIONAR PRODUCTION ORDERS </w:t>
        </w:r>
        <w:r>
          <w:rPr>
            <w:rFonts w:ascii="Calibri" w:eastAsia="Times New Roman" w:hAnsi="Calibri"/>
            <w:noProof/>
            <w:color w:val="C00000"/>
            <w:sz w:val="22"/>
            <w:szCs w:val="22"/>
          </w:rPr>
          <w:pict>
            <v:rect id="_x0000_i1037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_Toc474766775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- 3 -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76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2.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RESERVAR BLOCO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38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_Toc474766776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- 10 -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77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3.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INSPEÇÃO DO BLOCO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39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_Toc474766777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- 12 -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78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4.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CERTIFICADO DE INSPEÇÃO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0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_Toc474766778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- 14 -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79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5.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ROTAS DE VIAGEM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1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_Toc474766779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- 15 -</w:t>
        </w:r>
        <w:r>
          <w:rPr>
            <w:noProof/>
          </w:rPr>
          <w:fldChar w:fldCharType="end"/>
        </w:r>
      </w:hyperlink>
    </w:p>
    <w:p w:rsidR="00C531B0" w:rsidRDefault="00C531B0" w:rsidP="00C531B0">
      <w:pPr>
        <w:pStyle w:val="Sumrio2"/>
        <w:tabs>
          <w:tab w:val="right" w:leader="dot" w:pos="9017"/>
        </w:tabs>
        <w:ind w:left="360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0" w:history="1">
        <w:r w:rsidRPr="00671EAF">
          <w:rPr>
            <w:rStyle w:val="Hyperlink"/>
            <w:rFonts w:ascii="Calibri" w:hAnsi="Calibri" w:cs="Arial"/>
            <w:noProof/>
          </w:rPr>
          <w:t>5.1 CADASTRO DE TERMINAL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- 17 -</w:t>
        </w:r>
        <w:r>
          <w:rPr>
            <w:noProof/>
          </w:rPr>
          <w:fldChar w:fldCharType="end"/>
        </w:r>
      </w:hyperlink>
    </w:p>
    <w:p w:rsidR="00C531B0" w:rsidRDefault="00C531B0" w:rsidP="00C531B0">
      <w:pPr>
        <w:pStyle w:val="Sumrio2"/>
        <w:tabs>
          <w:tab w:val="right" w:leader="dot" w:pos="9017"/>
        </w:tabs>
        <w:ind w:left="360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1" w:history="1">
        <w:r w:rsidRPr="00671EAF">
          <w:rPr>
            <w:rStyle w:val="Hyperlink"/>
            <w:rFonts w:ascii="Calibri" w:hAnsi="Calibri" w:cs="Arial"/>
            <w:noProof/>
          </w:rPr>
          <w:t>5.2 CADASTRO DE PEDREIRA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_Toc474766781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- 19 -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2" w:history="1"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6. TEMPLATES ROTAS DE VIAGEM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2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_Toc474766782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- 21 -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3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7.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CUSTOS DE VIAGEM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3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_Toc474766783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- 24 -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4" w:history="1"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8. LOTE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4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_Toc474766784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- 26 -</w:t>
        </w:r>
        <w:r>
          <w:rPr>
            <w:noProof/>
          </w:rPr>
          <w:fldChar w:fldCharType="end"/>
        </w:r>
      </w:hyperlink>
    </w:p>
    <w:p w:rsidR="00C531B0" w:rsidRDefault="00C531B0" w:rsidP="00C531B0">
      <w:pPr>
        <w:pStyle w:val="Sumrio2"/>
        <w:tabs>
          <w:tab w:val="right" w:leader="dot" w:pos="9017"/>
        </w:tabs>
        <w:ind w:left="360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5" w:history="1">
        <w:r w:rsidRPr="00671EAF">
          <w:rPr>
            <w:rStyle w:val="Hyperlink"/>
            <w:rFonts w:ascii="Calibri" w:hAnsi="Calibri" w:cs="Arial"/>
            <w:noProof/>
          </w:rPr>
          <w:t>8.1 ADICIONAR ROTA / IMPORTAR TEMPLATE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_Toc474766785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- 30 -</w:t>
        </w:r>
        <w:r>
          <w:rPr>
            <w:noProof/>
          </w:rPr>
          <w:fldChar w:fldCharType="end"/>
        </w:r>
      </w:hyperlink>
    </w:p>
    <w:p w:rsidR="00C531B0" w:rsidRDefault="00C531B0" w:rsidP="00C531B0">
      <w:pPr>
        <w:pStyle w:val="Sumrio2"/>
        <w:tabs>
          <w:tab w:val="right" w:leader="dot" w:pos="9017"/>
        </w:tabs>
        <w:ind w:left="360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6" w:history="1">
        <w:r w:rsidRPr="00671EAF">
          <w:rPr>
            <w:rStyle w:val="Hyperlink"/>
            <w:rFonts w:ascii="Calibri" w:hAnsi="Calibri" w:cs="Arial"/>
            <w:noProof/>
          </w:rPr>
          <w:t>8.2 CUSTOS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_Toc474766786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- 33 -</w:t>
        </w:r>
        <w:r>
          <w:rPr>
            <w:noProof/>
          </w:rPr>
          <w:fldChar w:fldCharType="end"/>
        </w:r>
      </w:hyperlink>
    </w:p>
    <w:p w:rsidR="00C531B0" w:rsidRDefault="00C531B0" w:rsidP="00C531B0">
      <w:pPr>
        <w:pStyle w:val="Sumrio2"/>
        <w:tabs>
          <w:tab w:val="right" w:leader="dot" w:pos="9017"/>
        </w:tabs>
        <w:ind w:left="360"/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7" w:history="1">
        <w:r w:rsidRPr="00671EAF">
          <w:rPr>
            <w:rStyle w:val="Hyperlink"/>
            <w:rFonts w:ascii="Calibri" w:hAnsi="Calibri" w:cs="Arial"/>
            <w:noProof/>
          </w:rPr>
          <w:t>8.3 DESMEMBRAR LOTE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_Toc474766787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- 34 -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8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9.</w:t>
        </w:r>
        <w:r w:rsidRPr="00671EAF">
          <w:rPr>
            <w:rStyle w:val="Hyperlink"/>
            <w:rFonts w:ascii="Calibri" w:hAnsi="Calibri" w:cs="Arial"/>
            <w:b/>
            <w:bCs/>
            <w:noProof/>
          </w:rPr>
          <w:t xml:space="preserve"> APONTAMENTO DE VIAGEM 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5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_Toc474766788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- 36 -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89" w:history="1">
        <w:r w:rsidRPr="00671EAF">
          <w:rPr>
            <w:rStyle w:val="Hyperlink"/>
            <w:rFonts w:ascii="Calibri" w:eastAsia="Times New Roman" w:hAnsi="Calibri"/>
            <w:b/>
            <w:bCs/>
            <w:caps/>
            <w:noProof/>
          </w:rPr>
          <w:t>10. POBLO</w:t>
        </w:r>
        <w:r>
          <w:rPr>
            <w:rFonts w:ascii="Calibri" w:eastAsia="Times New Roman" w:hAnsi="Calibri"/>
            <w:b/>
            <w:bCs/>
            <w:caps/>
            <w:noProof/>
            <w:color w:val="C00000"/>
            <w:sz w:val="22"/>
            <w:szCs w:val="22"/>
          </w:rPr>
          <w:pict>
            <v:rect id="_x0000_i1046" style="width:451.35pt;height:1.5pt" o:preferrelative="t" o:hralign="center" o:hrstd="t" o:hrnoshade="t" o:hr="t" fillcolor="#c00000" stroked="f"/>
          </w:pic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_Toc474766789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- 42 -</w:t>
        </w:r>
        <w:r>
          <w:rPr>
            <w:noProof/>
          </w:rPr>
          <w:fldChar w:fldCharType="end"/>
        </w:r>
      </w:hyperlink>
    </w:p>
    <w:p w:rsidR="00C531B0" w:rsidRDefault="00C531B0">
      <w:pPr>
        <w:pStyle w:val="Sumrio1"/>
        <w:tabs>
          <w:tab w:val="right" w:leader="dot" w:pos="9017"/>
        </w:tabs>
        <w:rPr>
          <w:rFonts w:asciiTheme="minorHAnsi" w:eastAsiaTheme="minorEastAsia" w:hAnsiTheme="minorHAnsi" w:cstheme="minorBidi"/>
          <w:noProof/>
          <w:color w:val="auto"/>
          <w:sz w:val="22"/>
          <w:szCs w:val="22"/>
          <w:lang w:val="pt-BR" w:eastAsia="pt-BR"/>
        </w:rPr>
      </w:pPr>
      <w:hyperlink w:anchor="_Toc474766790" w:history="1">
        <w:r w:rsidRPr="00671EAF">
          <w:rPr>
            <w:rStyle w:val="Hyperlink"/>
            <w:noProof/>
          </w:rPr>
          <w:t>11. Qualidade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_Toc474766790 \h </w:instrText>
        </w:r>
        <w:r>
          <w:rPr>
            <w:noProof/>
          </w:rPr>
        </w:r>
        <w:r>
          <w:rPr>
            <w:noProof/>
          </w:rPr>
          <w:fldChar w:fldCharType="separate"/>
        </w:r>
        <w:r>
          <w:rPr>
            <w:noProof/>
          </w:rPr>
          <w:t>- 48 -</w:t>
        </w:r>
        <w:r>
          <w:rPr>
            <w:noProof/>
          </w:rPr>
          <w:fldChar w:fldCharType="end"/>
        </w:r>
      </w:hyperlink>
    </w:p>
    <w:p w:rsidR="003C5A77" w:rsidRDefault="00C96F6A">
      <w:pPr>
        <w:sectPr w:rsidR="003C5A77">
          <w:footerReference w:type="default" r:id="rId16"/>
          <w:footerReference w:type="first" r:id="rId17"/>
          <w:pgSz w:w="11907" w:h="16839"/>
          <w:pgMar w:top="1440" w:right="1440" w:bottom="1440" w:left="1440" w:header="720" w:footer="802" w:gutter="0"/>
          <w:pgNumType w:fmt="numberInDash"/>
          <w:cols w:space="720"/>
          <w:titlePg/>
          <w:docGrid w:linePitch="360"/>
        </w:sectPr>
      </w:pPr>
      <w:r>
        <w:fldChar w:fldCharType="end"/>
      </w:r>
    </w:p>
    <w:p w:rsidR="003C5A77" w:rsidRDefault="00C96F6A">
      <w:pPr>
        <w:pStyle w:val="ttulo10"/>
        <w:spacing w:before="0" w:after="0"/>
        <w:rPr>
          <w:rFonts w:ascii="Calibri" w:hAnsi="Calibri" w:cs="Arial"/>
          <w:color w:val="auto"/>
          <w:sz w:val="22"/>
          <w:szCs w:val="22"/>
        </w:rPr>
      </w:pPr>
      <w:bookmarkStart w:id="4" w:name="_Toc390241421"/>
      <w:bookmarkStart w:id="5" w:name="_Toc474766775"/>
      <w:r>
        <w:rPr>
          <w:rFonts w:ascii="Calibri" w:hAnsi="Calibri" w:cs="Arial"/>
          <w:color w:val="auto"/>
          <w:sz w:val="24"/>
          <w:szCs w:val="24"/>
        </w:rPr>
        <w:lastRenderedPageBreak/>
        <w:t xml:space="preserve">1. ADICIONAR PRODUCTION ORDERS </w:t>
      </w:r>
      <w:r>
        <w:rPr>
          <w:rFonts w:ascii="Calibri" w:eastAsia="Times New Roman" w:hAnsi="Calibri"/>
          <w:color w:val="C00000"/>
          <w:sz w:val="22"/>
          <w:szCs w:val="22"/>
        </w:rPr>
        <w:pict>
          <v:rect id="FreeForm 3" o:spid="_x0000_i1027" style="width:451.35pt;height:1.5pt" o:preferrelative="t" o:hralign="center" o:hrstd="t" o:hrnoshade="t" o:hr="t" fillcolor="#c00000" stroked="f"/>
        </w:pict>
      </w:r>
      <w:bookmarkEnd w:id="4"/>
      <w:bookmarkEnd w:id="5"/>
    </w:p>
    <w:p w:rsidR="003C5A77" w:rsidRDefault="003C5A77">
      <w:pPr>
        <w:spacing w:before="180"/>
        <w:jc w:val="both"/>
        <w:rPr>
          <w:rFonts w:ascii="Calibri" w:hAnsi="Calibri" w:cs="Arial"/>
          <w:i/>
          <w:sz w:val="22"/>
          <w:szCs w:val="22"/>
        </w:rPr>
      </w:pPr>
    </w:p>
    <w:p w:rsidR="003C5A77" w:rsidRDefault="00093E6D">
      <w:pPr>
        <w:spacing w:before="180"/>
        <w:jc w:val="both"/>
        <w:rPr>
          <w:rFonts w:ascii="Calibri" w:hAnsi="Calibri" w:cs="Arial"/>
          <w:i/>
          <w:sz w:val="22"/>
          <w:szCs w:val="22"/>
        </w:rPr>
      </w:pPr>
      <w:r w:rsidRPr="003D1BC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2513F4F" wp14:editId="61F6A957">
                <wp:simplePos x="0" y="0"/>
                <wp:positionH relativeFrom="column">
                  <wp:posOffset>2945153</wp:posOffset>
                </wp:positionH>
                <wp:positionV relativeFrom="paragraph">
                  <wp:posOffset>1543743</wp:posOffset>
                </wp:positionV>
                <wp:extent cx="1317847" cy="628019"/>
                <wp:effectExtent l="0" t="0" r="0" b="635"/>
                <wp:wrapNone/>
                <wp:docPr id="17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7847" cy="6280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E6D" w:rsidRDefault="00093E6D" w:rsidP="00093E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7" type="#_x0000_t202" style="position:absolute;left:0;text-align:left;margin-left:231.9pt;margin-top:121.55pt;width:103.75pt;height:49.4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" fillcolor="white [3212]" stroked="f">
                <v:textbox>
                  <w:txbxContent>
                    <w:p w:rsidR="00093E6D" w:rsidRDefault="00093E6D" w:rsidP="00093E6D"/>
                  </w:txbxContent>
                </v:textbox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D13C95" wp14:editId="480E293F">
                <wp:simplePos x="0" y="0"/>
                <wp:positionH relativeFrom="column">
                  <wp:posOffset>103505</wp:posOffset>
                </wp:positionH>
                <wp:positionV relativeFrom="paragraph">
                  <wp:posOffset>2499360</wp:posOffset>
                </wp:positionV>
                <wp:extent cx="2632710" cy="1186180"/>
                <wp:effectExtent l="8255" t="260985" r="6985" b="10160"/>
                <wp:wrapNone/>
                <wp:docPr id="16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3750"/>
                            <a:gd name="adj2" fmla="val 7000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Selecionar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pedreira</w:t>
                            </w:r>
                            <w:proofErr w:type="spellEnd"/>
                            <w:r w:rsidR="00081734">
                              <w:rPr>
                                <w:sz w:val="28"/>
                                <w:szCs w:val="28"/>
                              </w:rPr>
                              <w:t xml:space="preserve"> 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data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produção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7" o:spid="_x0000_s1028" type="#_x0000_t62" style="position:absolute;left:0;text-align:left;margin-left:8.15pt;margin-top:196.8pt;width:207.3pt;height:93.4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Selecionar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pedreira</w:t>
                      </w:r>
                      <w:proofErr w:type="spellEnd"/>
                      <w:r w:rsidR="00081734">
                        <w:rPr>
                          <w:sz w:val="28"/>
                          <w:szCs w:val="28"/>
                        </w:rPr>
                        <w:t xml:space="preserve"> e</w:t>
                      </w:r>
                      <w:r>
                        <w:rPr>
                          <w:sz w:val="28"/>
                          <w:szCs w:val="28"/>
                        </w:rPr>
                        <w:t xml:space="preserve"> data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produção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8E7F28">
        <w:rPr>
          <w:rFonts w:ascii="Calibri" w:hAnsi="Calibri" w:cs="Arial"/>
          <w:i/>
          <w:noProof/>
          <w:sz w:val="22"/>
          <w:szCs w:val="22"/>
          <w:lang w:val="pt-BR" w:eastAsia="pt-BR"/>
        </w:rPr>
        <w:drawing>
          <wp:inline distT="0" distB="0" distL="0" distR="0" wp14:anchorId="1D5D478A" wp14:editId="1E8E35D4">
            <wp:extent cx="5727700" cy="3231515"/>
            <wp:effectExtent l="0" t="0" r="6350" b="6985"/>
            <wp:docPr id="22" name="Picture 23" descr="TES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TES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rFonts w:ascii="Calibri" w:hAnsi="Calibri" w:cs="Arial"/>
          <w:i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i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i/>
          <w:sz w:val="22"/>
          <w:szCs w:val="22"/>
        </w:rPr>
      </w:pPr>
    </w:p>
    <w:p w:rsidR="003C5A77" w:rsidRDefault="003D1BCA">
      <w:pPr>
        <w:spacing w:before="180"/>
        <w:jc w:val="both"/>
        <w:rPr>
          <w:sz w:val="22"/>
        </w:rPr>
      </w:pPr>
      <w:r w:rsidRPr="003D1BC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editId="36B11C9B">
                <wp:simplePos x="0" y="0"/>
                <wp:positionH relativeFrom="column">
                  <wp:posOffset>2731980</wp:posOffset>
                </wp:positionH>
                <wp:positionV relativeFrom="paragraph">
                  <wp:posOffset>902822</wp:posOffset>
                </wp:positionV>
                <wp:extent cx="908791" cy="106586"/>
                <wp:effectExtent l="0" t="0" r="5715" b="8255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791" cy="1065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D1BCA" w:rsidRDefault="003D1BC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15.1pt;margin-top:71.1pt;width:71.55pt;height:8.4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" fillcolor="white [3212]" stroked="f">
                <v:textbox>
                  <w:txbxContent>
                    <w:p w:rsidR="003D1BCA" w:rsidRDefault="003D1BCA"/>
                  </w:txbxContent>
                </v:textbox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192405</wp:posOffset>
                </wp:positionH>
                <wp:positionV relativeFrom="paragraph">
                  <wp:posOffset>1914525</wp:posOffset>
                </wp:positionV>
                <wp:extent cx="2632710" cy="1186180"/>
                <wp:effectExtent l="11430" t="257175" r="13335" b="13970"/>
                <wp:wrapNone/>
                <wp:docPr id="16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3750"/>
                            <a:gd name="adj2" fmla="val 7000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new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serão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produzidos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0" type="#_x0000_t62" style="position:absolute;left:0;text-align:left;margin-left:15.15pt;margin-top:150.75pt;width:207.3pt;height:93.4pt;rotation:18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new block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adicionar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os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blocos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serão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produzidos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w:drawing>
          <wp:inline distT="0" distB="0" distL="0" distR="0">
            <wp:extent cx="5727700" cy="2513330"/>
            <wp:effectExtent l="0" t="0" r="6350" b="1270"/>
            <wp:docPr id="23" name="Picture 31" descr="p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po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093E6D">
      <w:pPr>
        <w:spacing w:before="180"/>
        <w:jc w:val="both"/>
        <w:rPr>
          <w:sz w:val="22"/>
        </w:rPr>
      </w:pPr>
      <w:r w:rsidRPr="003D1BCA">
        <w:rPr>
          <w:noProof/>
          <w:sz w:val="2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3B620A5" wp14:editId="2D0F4DC8">
                <wp:simplePos x="0" y="0"/>
                <wp:positionH relativeFrom="column">
                  <wp:posOffset>2912110</wp:posOffset>
                </wp:positionH>
                <wp:positionV relativeFrom="paragraph">
                  <wp:posOffset>1028112</wp:posOffset>
                </wp:positionV>
                <wp:extent cx="908791" cy="106586"/>
                <wp:effectExtent l="0" t="0" r="5715" b="8255"/>
                <wp:wrapNone/>
                <wp:docPr id="1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791" cy="1065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93E6D" w:rsidRDefault="00093E6D" w:rsidP="00093E6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229.3pt;margin-top:80.95pt;width:71.55pt;height:8.4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" fillcolor="white [3212]" stroked="f">
                <v:textbox>
                  <w:txbxContent>
                    <w:p w:rsidR="00093E6D" w:rsidRDefault="00093E6D" w:rsidP="00093E6D"/>
                  </w:txbxContent>
                </v:textbox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w:drawing>
          <wp:inline distT="0" distB="0" distL="0" distR="0" wp14:anchorId="68470461" wp14:editId="077FDBF4">
            <wp:extent cx="5721985" cy="4728845"/>
            <wp:effectExtent l="0" t="0" r="0" b="0"/>
            <wp:docPr id="24" name="Picture 32" descr="p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o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both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0595D6" wp14:editId="01520C49">
                <wp:simplePos x="0" y="0"/>
                <wp:positionH relativeFrom="column">
                  <wp:posOffset>1393190</wp:posOffset>
                </wp:positionH>
                <wp:positionV relativeFrom="paragraph">
                  <wp:posOffset>93345</wp:posOffset>
                </wp:positionV>
                <wp:extent cx="2632710" cy="1186180"/>
                <wp:effectExtent l="12065" t="264795" r="12700" b="6350"/>
                <wp:wrapNone/>
                <wp:docPr id="16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3750"/>
                            <a:gd name="adj2" fmla="val 7000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Preenchimento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obrigatório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das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medidas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qualidade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desenhar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defeito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desenho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2" type="#_x0000_t62" style="position:absolute;left:0;text-align:left;margin-left:109.7pt;margin-top:7.35pt;width:207.3pt;height:93.4pt;rotation:18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Preenchimento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obrigatório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das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medidas</w:t>
                      </w:r>
                      <w:proofErr w:type="spellEnd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 e </w:t>
                      </w:r>
                      <w:proofErr w:type="spellStart"/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qualidade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desenhar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defeito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desenho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3492500</wp:posOffset>
                </wp:positionH>
                <wp:positionV relativeFrom="paragraph">
                  <wp:posOffset>2518410</wp:posOffset>
                </wp:positionV>
                <wp:extent cx="2632710" cy="1186180"/>
                <wp:effectExtent l="15875" t="270510" r="8890" b="10160"/>
                <wp:wrapNone/>
                <wp:docPr id="16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2"/>
                                <w:szCs w:val="22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marcar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desenho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escolha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a forma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2"/>
                                <w:szCs w:val="22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paleta.Para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a forma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arraste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com o mouse e,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posicione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sobre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conforme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figuras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abaixo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3" type="#_x0000_t62" style="position:absolute;left:0;text-align:left;margin-left:275pt;margin-top:198.3pt;width:207.3pt;height:93.4pt;rotation:18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2"/>
                          <w:szCs w:val="22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marcar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desenho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escolha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a forma </w:t>
                      </w:r>
                      <w:proofErr w:type="spellStart"/>
                      <w:proofErr w:type="gramStart"/>
                      <w:r>
                        <w:rPr>
                          <w:sz w:val="22"/>
                          <w:szCs w:val="22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paleta.Para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alterar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a forma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arraste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com o mouse e,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posicione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sobre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bloco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conforme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figuras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abaixo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w:drawing>
          <wp:inline distT="0" distB="0" distL="0" distR="0">
            <wp:extent cx="5379720" cy="4370070"/>
            <wp:effectExtent l="0" t="0" r="0" b="0"/>
            <wp:docPr id="25" name="Picture 34" descr="p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po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72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w:drawing>
          <wp:inline distT="0" distB="0" distL="0" distR="0">
            <wp:extent cx="4791075" cy="3915410"/>
            <wp:effectExtent l="0" t="0" r="9525" b="8890"/>
            <wp:docPr id="26" name="Picture 36" descr="p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po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3506470</wp:posOffset>
                </wp:positionH>
                <wp:positionV relativeFrom="paragraph">
                  <wp:posOffset>2108835</wp:posOffset>
                </wp:positionV>
                <wp:extent cx="2632710" cy="1186180"/>
                <wp:effectExtent l="10795" t="270510" r="13970" b="10160"/>
                <wp:wrapNone/>
                <wp:docPr id="16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OK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gravar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marcação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4" type="#_x0000_t62" style="position:absolute;left:0;text-align:left;margin-left:276.1pt;margin-top:166.05pt;width:207.3pt;height:93.4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OK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gravar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marcação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w:drawing>
          <wp:inline distT="0" distB="0" distL="0" distR="0">
            <wp:extent cx="4819015" cy="3938270"/>
            <wp:effectExtent l="0" t="0" r="635" b="5080"/>
            <wp:docPr id="27" name="Picture 37" descr="p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po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01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E659DB">
      <w:pPr>
        <w:spacing w:before="180"/>
        <w:jc w:val="center"/>
        <w:rPr>
          <w:sz w:val="22"/>
        </w:rPr>
      </w:pPr>
      <w:r w:rsidRPr="003D1BCA">
        <w:rPr>
          <w:noProof/>
          <w:sz w:val="22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5F11D6E8" wp14:editId="4A6E6DBA">
                <wp:simplePos x="0" y="0"/>
                <wp:positionH relativeFrom="column">
                  <wp:posOffset>2905885</wp:posOffset>
                </wp:positionH>
                <wp:positionV relativeFrom="paragraph">
                  <wp:posOffset>673178</wp:posOffset>
                </wp:positionV>
                <wp:extent cx="554468" cy="106586"/>
                <wp:effectExtent l="0" t="0" r="0" b="8255"/>
                <wp:wrapNone/>
                <wp:docPr id="17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468" cy="1065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59DB" w:rsidRDefault="00E659DB" w:rsidP="00E659D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228.8pt;margin-top:53pt;width:43.65pt;height:8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" fillcolor="white [3212]" stroked="f">
                <v:textbox>
                  <w:txbxContent>
                    <w:p w:rsidR="00E659DB" w:rsidRDefault="00E659DB" w:rsidP="00E659DB"/>
                  </w:txbxContent>
                </v:textbox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w:drawing>
          <wp:inline distT="0" distB="0" distL="0" distR="0" wp14:anchorId="431F6CDE" wp14:editId="27A05B50">
            <wp:extent cx="5250815" cy="4055745"/>
            <wp:effectExtent l="0" t="0" r="6985" b="1905"/>
            <wp:docPr id="28" name="Picture 40" descr="po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po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815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15DF392" wp14:editId="4C560C11">
                <wp:simplePos x="0" y="0"/>
                <wp:positionH relativeFrom="column">
                  <wp:posOffset>2407920</wp:posOffset>
                </wp:positionH>
                <wp:positionV relativeFrom="paragraph">
                  <wp:posOffset>173990</wp:posOffset>
                </wp:positionV>
                <wp:extent cx="2632710" cy="1186180"/>
                <wp:effectExtent l="7620" t="278765" r="7620" b="11430"/>
                <wp:wrapNone/>
                <wp:docPr id="16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2764"/>
                            <a:gd name="adj2" fmla="val 7151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Save 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salvar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alterações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Save and Confirm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confirmar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produção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6" type="#_x0000_t62" style="position:absolute;left:0;text-align:left;margin-left:189.6pt;margin-top:13.7pt;width:207.3pt;height:93.4pt;rotation:18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" adj="1563,2624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Save Blocks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salvar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as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alterações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Save and Confirm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confirmar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produção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w:lastRenderedPageBreak/>
        <w:drawing>
          <wp:inline distT="0" distB="0" distL="0" distR="0">
            <wp:extent cx="5727700" cy="4718050"/>
            <wp:effectExtent l="0" t="0" r="6350" b="6350"/>
            <wp:docPr id="29" name="Picture 44" descr="p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po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2239010</wp:posOffset>
                </wp:positionH>
                <wp:positionV relativeFrom="paragraph">
                  <wp:posOffset>193040</wp:posOffset>
                </wp:positionV>
                <wp:extent cx="2632710" cy="1186180"/>
                <wp:effectExtent l="10160" t="269240" r="14605" b="11430"/>
                <wp:wrapNone/>
                <wp:docPr id="16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produção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mais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um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Add new block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”(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 xml:space="preserve">antes de “Save and 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Confirm</w:t>
                            </w:r>
                            <w:r>
                              <w:rPr>
                                <w:sz w:val="20"/>
                              </w:rPr>
                              <w:t xml:space="preserve">”),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todos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procedimentos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anteriores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7" type="#_x0000_t62" style="position:absolute;left:0;text-align:left;margin-left:176.3pt;margin-top:15.2pt;width:207.3pt;height:93.4pt;rotation:18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0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0"/>
                        </w:rPr>
                        <w:t>realizar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produção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mais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um </w:t>
                      </w:r>
                      <w:proofErr w:type="spellStart"/>
                      <w:r>
                        <w:rPr>
                          <w:sz w:val="20"/>
                        </w:rPr>
                        <w:t>bloco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“</w:t>
                      </w:r>
                      <w:r>
                        <w:rPr>
                          <w:b/>
                          <w:bCs/>
                          <w:sz w:val="20"/>
                        </w:rPr>
                        <w:t>Add new block</w:t>
                      </w:r>
                      <w:proofErr w:type="gramStart"/>
                      <w:r>
                        <w:rPr>
                          <w:sz w:val="20"/>
                        </w:rPr>
                        <w:t>”(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</w:rPr>
                        <w:t xml:space="preserve">antes de “Save and </w:t>
                      </w:r>
                      <w:r>
                        <w:rPr>
                          <w:b/>
                          <w:bCs/>
                          <w:sz w:val="20"/>
                        </w:rPr>
                        <w:t>Confirm</w:t>
                      </w:r>
                      <w:r>
                        <w:rPr>
                          <w:sz w:val="20"/>
                        </w:rPr>
                        <w:t xml:space="preserve">”), </w:t>
                      </w:r>
                      <w:proofErr w:type="spellStart"/>
                      <w:r>
                        <w:rPr>
                          <w:sz w:val="20"/>
                        </w:rPr>
                        <w:t>realizar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todos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procedimentos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anteriores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3C5A77">
      <w:pPr>
        <w:spacing w:before="180"/>
        <w:jc w:val="both"/>
        <w:rPr>
          <w:sz w:val="22"/>
        </w:rPr>
      </w:pPr>
    </w:p>
    <w:p w:rsidR="003C5A77" w:rsidRDefault="00D47A97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1133183</wp:posOffset>
                </wp:positionH>
                <wp:positionV relativeFrom="paragraph">
                  <wp:posOffset>667568</wp:posOffset>
                </wp:positionV>
                <wp:extent cx="1396844" cy="2440270"/>
                <wp:effectExtent l="38100" t="0" r="32385" b="55880"/>
                <wp:wrapNone/>
                <wp:docPr id="187" name="Conector de seta reta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6844" cy="244027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87" o:spid="_x0000_s1026" type="#_x0000_t32" style="position:absolute;margin-left:89.25pt;margin-top:52.55pt;width:110pt;height:192.15pt;flip:x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" strokecolor="#4579b8 [3044]">
                <v:stroke endarrow="open"/>
              </v:shape>
            </w:pict>
          </mc:Fallback>
        </mc:AlternateContent>
      </w:r>
      <w:r w:rsidR="008E7F28">
        <w:rPr>
          <w:noProof/>
          <w:sz w:val="22"/>
          <w:lang w:val="pt-BR" w:eastAsia="pt-BR"/>
        </w:rPr>
        <w:drawing>
          <wp:inline distT="0" distB="0" distL="0" distR="0" wp14:anchorId="45AF8CF2" wp14:editId="7ABEEE36">
            <wp:extent cx="5693964" cy="2653088"/>
            <wp:effectExtent l="0" t="0" r="2540" b="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po1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8"/>
                    <a:stretch/>
                  </pic:blipFill>
                  <pic:spPr bwMode="auto">
                    <a:xfrm>
                      <a:off x="0" y="0"/>
                      <a:ext cx="5694487" cy="2653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59229E" wp14:editId="4991FEFC">
                <wp:simplePos x="0" y="0"/>
                <wp:positionH relativeFrom="column">
                  <wp:posOffset>3607435</wp:posOffset>
                </wp:positionH>
                <wp:positionV relativeFrom="paragraph">
                  <wp:posOffset>63500</wp:posOffset>
                </wp:positionV>
                <wp:extent cx="2632710" cy="1186180"/>
                <wp:effectExtent l="6985" t="273050" r="8255" b="7620"/>
                <wp:wrapNone/>
                <wp:docPr id="16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salvo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confirmado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aparecerá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com o status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Confirmed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contrário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aparecerá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Draft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8" type="#_x0000_t62" style="position:absolute;left:0;text-align:left;margin-left:284.05pt;margin-top:5pt;width:207.3pt;height:93.4pt;rotation:18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Caso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salvo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confirmado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aparecerá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listagem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com o status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Confirmed</w:t>
                      </w:r>
                      <w:r>
                        <w:rPr>
                          <w:sz w:val="24"/>
                          <w:szCs w:val="24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caso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contrário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aparecerá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como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Draft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D47A97" w:rsidP="00D47A97">
      <w:pPr>
        <w:spacing w:before="180"/>
        <w:rPr>
          <w:sz w:val="22"/>
        </w:rPr>
      </w:pPr>
      <w:r>
        <w:rPr>
          <w:noProof/>
          <w:lang w:val="pt-BR" w:eastAsia="pt-BR"/>
        </w:rPr>
        <w:drawing>
          <wp:inline distT="0" distB="0" distL="0" distR="0" wp14:anchorId="309C7AA8" wp14:editId="7E1A58F1">
            <wp:extent cx="2098071" cy="747756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01059" cy="74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A77" w:rsidRDefault="00D47A97">
      <w:pPr>
        <w:spacing w:before="180"/>
        <w:jc w:val="center"/>
        <w:rPr>
          <w:sz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AB87D5C" wp14:editId="32ADF795">
                <wp:simplePos x="0" y="0"/>
                <wp:positionH relativeFrom="column">
                  <wp:posOffset>751715</wp:posOffset>
                </wp:positionH>
                <wp:positionV relativeFrom="paragraph">
                  <wp:posOffset>167593</wp:posOffset>
                </wp:positionV>
                <wp:extent cx="2632710" cy="1186180"/>
                <wp:effectExtent l="0" t="400050" r="15240" b="13970"/>
                <wp:wrapNone/>
                <wp:docPr id="18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597"/>
                            <a:gd name="adj2" fmla="val 8212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D47A97" w:rsidRDefault="00D47A97" w:rsidP="00D47A9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Filtra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registros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tenham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com as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qualidades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selecionadas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39" type="#_x0000_t62" style="position:absolute;left:0;text-align:left;margin-left:59.2pt;margin-top:13.2pt;width:207.3pt;height:93.4pt;rotation:180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" adj="19137,28539" fillcolor="#bbd5f0" strokecolor="#739cc3" strokeweight="1pt">
                <v:fill color2="#9cbee0" focus="100%" type="gradient"/>
                <v:stroke miterlimit="2"/>
                <v:textbox>
                  <w:txbxContent>
                    <w:p w:rsidR="00D47A97" w:rsidRDefault="00D47A97" w:rsidP="00D47A97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Filtra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registros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tenham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com as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qualidades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selecionadas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3C5A77">
      <w:pPr>
        <w:spacing w:before="180"/>
        <w:jc w:val="center"/>
        <w:rPr>
          <w:sz w:val="22"/>
        </w:rPr>
      </w:pPr>
    </w:p>
    <w:p w:rsidR="003C5A77" w:rsidRDefault="00C96F6A">
      <w:pPr>
        <w:numPr>
          <w:ilvl w:val="0"/>
          <w:numId w:val="2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6" w:name="_Toc474766776"/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RESERVAR BLOCO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28" style="width:451.35pt;height:1.5pt" o:preferrelative="t" o:hralign="center" o:hrstd="t" o:hrnoshade="t" o:hr="t" fillcolor="#c00000" stroked="f"/>
        </w:pict>
      </w:r>
      <w:bookmarkEnd w:id="6"/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13450" cy="1015365"/>
            <wp:effectExtent l="0" t="0" r="6350" b="0"/>
            <wp:docPr id="32" name="Picture 31" descr="reserv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reserva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0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495300</wp:posOffset>
                </wp:positionH>
                <wp:positionV relativeFrom="paragraph">
                  <wp:posOffset>158750</wp:posOffset>
                </wp:positionV>
                <wp:extent cx="2632710" cy="1186180"/>
                <wp:effectExtent l="9525" t="273050" r="15240" b="7620"/>
                <wp:wrapNone/>
                <wp:docPr id="16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menu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Production Order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escolher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tipo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deseja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realizar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reserva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0" type="#_x0000_t62" style="position:absolute;margin-left:39pt;margin-top:12.5pt;width:207.3pt;height:93.4pt;rotation:18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Clicar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menu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Production Order</w:t>
                      </w:r>
                      <w:r>
                        <w:rPr>
                          <w:sz w:val="24"/>
                          <w:szCs w:val="24"/>
                        </w:rPr>
                        <w:t xml:space="preserve">”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escolher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tipo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deseja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realizar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reserva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2919095</wp:posOffset>
                </wp:positionH>
                <wp:positionV relativeFrom="paragraph">
                  <wp:posOffset>-152400</wp:posOffset>
                </wp:positionV>
                <wp:extent cx="2632710" cy="1186180"/>
                <wp:effectExtent l="13970" t="9525" r="10795" b="271145"/>
                <wp:wrapNone/>
                <wp:docPr id="15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 menu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Reserved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escolher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cliente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1" type="#_x0000_t62" style="position:absolute;margin-left:229.85pt;margin-top:-12pt;width:207.3pt;height:93.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 menu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Reserved</w:t>
                      </w:r>
                      <w:r>
                        <w:rPr>
                          <w:sz w:val="28"/>
                          <w:szCs w:val="28"/>
                        </w:rPr>
                        <w:t xml:space="preserve">” 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escolher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cliente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97905" cy="3147060"/>
            <wp:effectExtent l="0" t="0" r="0" b="0"/>
            <wp:docPr id="33" name="Picture 33" descr="reserv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reserva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905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1328420</wp:posOffset>
                </wp:positionH>
                <wp:positionV relativeFrom="paragraph">
                  <wp:posOffset>2217420</wp:posOffset>
                </wp:positionV>
                <wp:extent cx="2632710" cy="1186180"/>
                <wp:effectExtent l="13970" t="207645" r="10795" b="6350"/>
                <wp:wrapNone/>
                <wp:docPr id="15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Save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no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modal de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confirmação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confirmar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2" type="#_x0000_t62" style="position:absolute;margin-left:104.6pt;margin-top:174.6pt;width:207.3pt;height:93.4pt;rotation:18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botão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Save</w:t>
                      </w:r>
                      <w:r>
                        <w:rPr>
                          <w:sz w:val="28"/>
                          <w:szCs w:val="28"/>
                        </w:rPr>
                        <w:t xml:space="preserve">”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no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modal de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confirmação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confirmar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559425" cy="2384425"/>
            <wp:effectExtent l="0" t="0" r="3175" b="0"/>
            <wp:docPr id="34" name="Picture 35" descr="reserv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reserva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9425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61595</wp:posOffset>
                </wp:positionH>
                <wp:positionV relativeFrom="paragraph">
                  <wp:posOffset>2736850</wp:posOffset>
                </wp:positionV>
                <wp:extent cx="2632710" cy="1186180"/>
                <wp:effectExtent l="13970" t="203200" r="10795" b="10795"/>
                <wp:wrapNone/>
                <wp:docPr id="15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reserva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menu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Reserved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novamente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seguir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passos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anteriores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3" type="#_x0000_t62" style="position:absolute;margin-left:4.85pt;margin-top:215.5pt;width:207.3pt;height:93.4pt;rotation:180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alterar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reserva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basta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clicar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menu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Reserved</w:t>
                      </w:r>
                      <w:r>
                        <w:rPr>
                          <w:sz w:val="24"/>
                          <w:szCs w:val="24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novamente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seguir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passos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anteriores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58535" cy="2507615"/>
            <wp:effectExtent l="0" t="0" r="0" b="6985"/>
            <wp:docPr id="35" name="Picture 37" descr="reserv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reserva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8535" cy="250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C96F6A">
      <w:pPr>
        <w:numPr>
          <w:ilvl w:val="0"/>
          <w:numId w:val="2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7" w:name="_Toc474766777"/>
      <w:r>
        <w:rPr>
          <w:rFonts w:ascii="Calibri" w:hAnsi="Calibri" w:cs="Arial"/>
          <w:b/>
          <w:bCs/>
          <w:color w:val="auto"/>
          <w:sz w:val="24"/>
          <w:szCs w:val="24"/>
        </w:rPr>
        <w:lastRenderedPageBreak/>
        <w:t xml:space="preserve">INSPEÇÃO DO BLOCO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29" style="width:451.35pt;height:1.5pt" o:preferrelative="t" o:hralign="center" o:hrstd="t" o:hrnoshade="t" o:hr="t" fillcolor="#c00000" stroked="f"/>
        </w:pict>
      </w:r>
      <w:bookmarkEnd w:id="7"/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100965</wp:posOffset>
                </wp:positionH>
                <wp:positionV relativeFrom="paragraph">
                  <wp:posOffset>1602105</wp:posOffset>
                </wp:positionV>
                <wp:extent cx="2632710" cy="1186180"/>
                <wp:effectExtent l="15240" t="201930" r="9525" b="12065"/>
                <wp:wrapNone/>
                <wp:docPr id="15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no menu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Sale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” e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escolher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  <w:t>Inspection Notification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cadastrar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emails que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receberão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certificados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2"/>
                                <w:szCs w:val="22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  <w:p w:rsidR="003C5A77" w:rsidRDefault="003C5A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4" type="#_x0000_t62" style="position:absolute;margin-left:7.95pt;margin-top:126.15pt;width:207.3pt;height:93.4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2"/>
                          <w:szCs w:val="22"/>
                        </w:rPr>
                      </w:pPr>
                      <w:proofErr w:type="spellStart"/>
                      <w:r>
                        <w:rPr>
                          <w:sz w:val="22"/>
                          <w:szCs w:val="22"/>
                        </w:rPr>
                        <w:t>Clicar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no menu </w:t>
                      </w:r>
                      <w:r>
                        <w:rPr>
                          <w:sz w:val="22"/>
                          <w:szCs w:val="22"/>
                        </w:rPr>
                        <w:t>“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Sale</w:t>
                      </w:r>
                      <w:r>
                        <w:rPr>
                          <w:sz w:val="22"/>
                          <w:szCs w:val="22"/>
                        </w:rPr>
                        <w:t xml:space="preserve">” e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escolher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2"/>
                          <w:szCs w:val="22"/>
                        </w:rPr>
                        <w:t>Inspection Notification</w:t>
                      </w:r>
                      <w:r>
                        <w:rPr>
                          <w:sz w:val="22"/>
                          <w:szCs w:val="22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cadastrar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os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emails que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receberão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os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certificados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2"/>
                          <w:szCs w:val="22"/>
                        </w:rPr>
                        <w:t>inspeção</w:t>
                      </w:r>
                      <w:proofErr w:type="spellEnd"/>
                      <w:r>
                        <w:rPr>
                          <w:sz w:val="22"/>
                          <w:szCs w:val="22"/>
                        </w:rPr>
                        <w:t>.</w:t>
                      </w:r>
                    </w:p>
                    <w:p w:rsidR="003C5A77" w:rsidRDefault="003C5A7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204585" cy="1419225"/>
            <wp:effectExtent l="0" t="0" r="5715" b="9525"/>
            <wp:docPr id="37" name="Picture 40" descr="ins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insp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3126105</wp:posOffset>
                </wp:positionH>
                <wp:positionV relativeFrom="paragraph">
                  <wp:posOffset>64770</wp:posOffset>
                </wp:positionV>
                <wp:extent cx="2632710" cy="1186180"/>
                <wp:effectExtent l="30480" t="255270" r="13335" b="6350"/>
                <wp:wrapNone/>
                <wp:docPr id="15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50676"/>
                            <a:gd name="adj2" fmla="val 6932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acessar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clique no menu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Sale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Inspection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5" type="#_x0000_t62" style="position:absolute;margin-left:246.15pt;margin-top:5.1pt;width:207.3pt;height:93.4pt;rotation:18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" adj="21746,25774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acessar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inspeção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clique no menu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Sale</w:t>
                      </w:r>
                      <w:r>
                        <w:rPr>
                          <w:sz w:val="24"/>
                          <w:szCs w:val="24"/>
                        </w:rPr>
                        <w:t xml:space="preserve">”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Inspection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2790190</wp:posOffset>
                </wp:positionH>
                <wp:positionV relativeFrom="paragraph">
                  <wp:posOffset>1391920</wp:posOffset>
                </wp:positionV>
                <wp:extent cx="2632710" cy="1186180"/>
                <wp:effectExtent l="8890" t="201295" r="6350" b="12700"/>
                <wp:wrapNone/>
                <wp:docPr id="15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elect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iniciar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3C5A77" w:rsidRDefault="003C5A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6" type="#_x0000_t62" style="position:absolute;margin-left:219.7pt;margin-top:109.6pt;width:207.3pt;height:93.4pt;rotation:18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elect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sz w:val="28"/>
                          <w:szCs w:val="28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iniciar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sz w:val="28"/>
                          <w:szCs w:val="28"/>
                        </w:rPr>
                        <w:t>a</w:t>
                      </w:r>
                      <w:proofErr w:type="gram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inspeção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3C5A77" w:rsidRDefault="003C5A7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24880" cy="1413510"/>
            <wp:effectExtent l="0" t="0" r="0" b="0"/>
            <wp:docPr id="38" name="Picture 42" descr="ins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insp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880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111760</wp:posOffset>
                </wp:positionH>
                <wp:positionV relativeFrom="paragraph">
                  <wp:posOffset>116840</wp:posOffset>
                </wp:positionV>
                <wp:extent cx="2632710" cy="1186180"/>
                <wp:effectExtent l="6985" t="12065" r="8255" b="230505"/>
                <wp:wrapNone/>
                <wp:docPr id="15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38810"/>
                            <a:gd name="adj2" fmla="val 6788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mais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de um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mesmo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cliente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, 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Add block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7" type="#_x0000_t62" style="position:absolute;margin-left:8.8pt;margin-top:9.2pt;width:207.3pt;height:9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" adj="2417,2546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adicionar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mais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blocos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de um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mesmo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cliente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, 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Add block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1490980</wp:posOffset>
                </wp:positionV>
                <wp:extent cx="2632710" cy="1186180"/>
                <wp:effectExtent l="11430" t="205105" r="13335" b="8890"/>
                <wp:wrapNone/>
                <wp:docPr id="15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 menu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tatus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resultado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e,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Finish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  <w:proofErr w:type="gramEnd"/>
                          </w:p>
                          <w:p w:rsidR="003C5A77" w:rsidRDefault="003C5A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8" type="#_x0000_t62" style="position:absolute;margin-left:207.15pt;margin-top:117.4pt;width:207.3pt;height:93.4pt;rotation:180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 menu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tatus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sz w:val="28"/>
                          <w:szCs w:val="28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resultado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da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inspeção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e,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Finish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  <w:proofErr w:type="gramEnd"/>
                    </w:p>
                    <w:p w:rsidR="003C5A77" w:rsidRDefault="003C5A7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92190" cy="1913255"/>
            <wp:effectExtent l="0" t="0" r="3810" b="0"/>
            <wp:docPr id="39" name="Picture 43" descr="ins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nsp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675640</wp:posOffset>
                </wp:positionH>
                <wp:positionV relativeFrom="paragraph">
                  <wp:posOffset>2313305</wp:posOffset>
                </wp:positionV>
                <wp:extent cx="2642870" cy="1252220"/>
                <wp:effectExtent l="8890" t="246380" r="15240" b="6350"/>
                <wp:wrapNone/>
                <wp:docPr id="15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42870" cy="1252220"/>
                        </a:xfrm>
                        <a:prstGeom prst="wedgeRoundRectCallout">
                          <a:avLst>
                            <a:gd name="adj1" fmla="val -38810"/>
                            <a:gd name="adj2" fmla="val 6788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Confira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dados e 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Confirm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gravar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Automaticamente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enviará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certificado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inspeção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emails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Inspection Notification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” </w:t>
                            </w:r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49" type="#_x0000_t62" style="position:absolute;margin-left:53.2pt;margin-top:182.15pt;width:208.1pt;height:98.6pt;rotation:180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" adj="2417,2546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Confira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dados e 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“</w:t>
                      </w:r>
                      <w:r>
                        <w:rPr>
                          <w:b/>
                          <w:bCs/>
                          <w:sz w:val="20"/>
                        </w:rPr>
                        <w:t>Confirm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gravar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a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inspeção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  <w:proofErr w:type="spellStart"/>
                      <w:r>
                        <w:rPr>
                          <w:sz w:val="20"/>
                        </w:rPr>
                        <w:t>Automaticamente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enviará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certificado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inspeção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emails </w:t>
                      </w:r>
                      <w:proofErr w:type="spellStart"/>
                      <w:r>
                        <w:rPr>
                          <w:sz w:val="20"/>
                        </w:rPr>
                        <w:t>cadastrados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Inspection Notification</w:t>
                      </w:r>
                      <w:proofErr w:type="gramStart"/>
                      <w:r>
                        <w:rPr>
                          <w:sz w:val="20"/>
                        </w:rPr>
                        <w:t xml:space="preserve">” </w:t>
                      </w:r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727700" cy="2692400"/>
            <wp:effectExtent l="0" t="0" r="6350" b="0"/>
            <wp:docPr id="40" name="Picture 47" descr="insp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insp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C96F6A">
      <w:pPr>
        <w:numPr>
          <w:ilvl w:val="0"/>
          <w:numId w:val="2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8" w:name="_Toc474766778"/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CERTIFICADO DE INSPEÇÃO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0" style="width:451.35pt;height:1.5pt" o:preferrelative="t" o:hralign="center" o:hrstd="t" o:hrnoshade="t" o:hr="t" fillcolor="#c00000" stroked="f"/>
        </w:pict>
      </w:r>
      <w:bookmarkEnd w:id="8"/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868035" cy="1340485"/>
            <wp:effectExtent l="0" t="0" r="0" b="0"/>
            <wp:docPr id="42" name="Picture 51" descr="ins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insp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035" cy="134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14605</wp:posOffset>
                </wp:positionV>
                <wp:extent cx="2632710" cy="1186180"/>
                <wp:effectExtent l="12700" t="205105" r="12065" b="8890"/>
                <wp:wrapNone/>
                <wp:docPr id="15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 menu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Sale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Inspection Certificate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  <w:proofErr w:type="gramEnd"/>
                          </w:p>
                          <w:p w:rsidR="003C5A77" w:rsidRDefault="003C5A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0" type="#_x0000_t62" style="position:absolute;margin-left:4pt;margin-top:1.15pt;width:207.3pt;height:93.4pt;rotation:180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Clicar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 menu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Sale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sz w:val="28"/>
                          <w:szCs w:val="28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Inspection Certificate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  <w:proofErr w:type="gramEnd"/>
                    </w:p>
                    <w:p w:rsidR="003C5A77" w:rsidRDefault="003C5A7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65405</wp:posOffset>
                </wp:positionH>
                <wp:positionV relativeFrom="paragraph">
                  <wp:posOffset>1381760</wp:posOffset>
                </wp:positionV>
                <wp:extent cx="2632710" cy="1186180"/>
                <wp:effectExtent l="8255" t="200660" r="6985" b="13335"/>
                <wp:wrapNone/>
                <wp:docPr id="14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Escolha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formato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certificado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PDF</w:t>
                            </w:r>
                            <w:r>
                              <w:rPr>
                                <w:sz w:val="20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Excel</w:t>
                            </w:r>
                            <w:r>
                              <w:rPr>
                                <w:sz w:val="20"/>
                              </w:rPr>
                              <w:t>”.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Selecionando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Action</w:t>
                            </w:r>
                            <w:r>
                              <w:rPr>
                                <w:sz w:val="20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Blocks</w:t>
                            </w:r>
                            <w:r>
                              <w:rPr>
                                <w:sz w:val="20"/>
                              </w:rPr>
                              <w:t xml:space="preserve">” é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possível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inspecionado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1" type="#_x0000_t62" style="position:absolute;margin-left:5.15pt;margin-top:108.8pt;width:207.3pt;height:93.4pt;rotation:180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Escolha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formato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certificado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“</w:t>
                      </w:r>
                      <w:r>
                        <w:rPr>
                          <w:b/>
                          <w:bCs/>
                          <w:sz w:val="20"/>
                        </w:rPr>
                        <w:t>PDF</w:t>
                      </w:r>
                      <w:r>
                        <w:rPr>
                          <w:sz w:val="20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Excel</w:t>
                      </w:r>
                      <w:r>
                        <w:rPr>
                          <w:sz w:val="20"/>
                        </w:rPr>
                        <w:t>”.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Selecionando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Action</w:t>
                      </w:r>
                      <w:r>
                        <w:rPr>
                          <w:sz w:val="20"/>
                        </w:rPr>
                        <w:t>”, “</w:t>
                      </w:r>
                      <w:r>
                        <w:rPr>
                          <w:b/>
                          <w:bCs/>
                          <w:sz w:val="20"/>
                        </w:rPr>
                        <w:t>Blocks</w:t>
                      </w:r>
                      <w:r>
                        <w:rPr>
                          <w:sz w:val="20"/>
                        </w:rPr>
                        <w:t xml:space="preserve">” é </w:t>
                      </w:r>
                      <w:proofErr w:type="spellStart"/>
                      <w:r>
                        <w:rPr>
                          <w:sz w:val="20"/>
                        </w:rPr>
                        <w:t>possível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visualizar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blocos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inspecionado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64250" cy="1621155"/>
            <wp:effectExtent l="0" t="0" r="0" b="0"/>
            <wp:docPr id="43" name="Picture 53" descr="CINS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INSP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lastRenderedPageBreak/>
        <w:drawing>
          <wp:inline distT="0" distB="0" distL="0" distR="0">
            <wp:extent cx="5727700" cy="2176780"/>
            <wp:effectExtent l="0" t="0" r="6350" b="0"/>
            <wp:docPr id="44" name="Picture 55" descr="CINSP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INSP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17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C96F6A">
      <w:pPr>
        <w:numPr>
          <w:ilvl w:val="0"/>
          <w:numId w:val="2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9" w:name="_Toc474766779"/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ROTAS DE VIAGEM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1" style="width:451.35pt;height:1.5pt" o:preferrelative="t" o:hralign="center" o:hrstd="t" o:hrnoshade="t" o:hr="t" fillcolor="#c00000" stroked="f"/>
        </w:pict>
      </w:r>
      <w:bookmarkEnd w:id="9"/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1595120</wp:posOffset>
                </wp:positionH>
                <wp:positionV relativeFrom="paragraph">
                  <wp:posOffset>1383665</wp:posOffset>
                </wp:positionV>
                <wp:extent cx="2632710" cy="1186180"/>
                <wp:effectExtent l="13970" t="202565" r="10795" b="11430"/>
                <wp:wrapNone/>
                <wp:docPr id="14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Logistics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Travel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Route”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acessar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cadastro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rotas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viagens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2" type="#_x0000_t62" style="position:absolute;margin-left:125.6pt;margin-top:108.95pt;width:207.3pt;height:93.4pt;rotation:180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sz w:val="24"/>
                          <w:szCs w:val="24"/>
                        </w:rPr>
                        <w:t>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Logistics</w:t>
                      </w:r>
                      <w:r>
                        <w:rPr>
                          <w:sz w:val="24"/>
                          <w:szCs w:val="24"/>
                        </w:rPr>
                        <w:t>”,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Travel </w:t>
                      </w:r>
                      <w:r>
                        <w:rPr>
                          <w:sz w:val="24"/>
                          <w:szCs w:val="24"/>
                        </w:rPr>
                        <w:t xml:space="preserve">Route”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acessar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cadastro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rotas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viagens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941060" cy="1492250"/>
            <wp:effectExtent l="0" t="0" r="2540" b="0"/>
            <wp:docPr id="46" name="Picture 56" descr="rot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rota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822950" cy="1817370"/>
            <wp:effectExtent l="0" t="0" r="6350" b="0"/>
            <wp:docPr id="47" name="Picture 58" descr="rot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rota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95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2756535</wp:posOffset>
                </wp:positionH>
                <wp:positionV relativeFrom="paragraph">
                  <wp:posOffset>48260</wp:posOffset>
                </wp:positionV>
                <wp:extent cx="2632710" cy="1186180"/>
                <wp:effectExtent l="13335" t="267335" r="11430" b="13335"/>
                <wp:wrapNone/>
                <wp:docPr id="14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Edit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existente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você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poderá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3" type="#_x0000_t62" style="position:absolute;margin-left:217.05pt;margin-top:3.8pt;width:207.3pt;height:93.4pt;rotation:180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" adj="2417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Edit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alterar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rota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existente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Action</w:t>
                      </w:r>
                      <w:r>
                        <w:rPr>
                          <w:sz w:val="24"/>
                          <w:szCs w:val="24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você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poderá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visualizar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ou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excluir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rota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-521335</wp:posOffset>
                </wp:positionH>
                <wp:positionV relativeFrom="paragraph">
                  <wp:posOffset>33020</wp:posOffset>
                </wp:positionV>
                <wp:extent cx="2632710" cy="1186180"/>
                <wp:effectExtent l="12065" t="337820" r="12700" b="9525"/>
                <wp:wrapNone/>
                <wp:docPr id="14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17440"/>
                            <a:gd name="adj2" fmla="val 7660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cadastra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  <w:p w:rsidR="003C5A77" w:rsidRDefault="003C5A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4" type="#_x0000_t62" style="position:absolute;margin-left:-41.05pt;margin-top:2.6pt;width:207.3pt;height:93.4pt;rotation:180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" adj="14567,2734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botão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sz w:val="28"/>
                          <w:szCs w:val="28"/>
                        </w:rPr>
                        <w:t>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cadastra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rota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  <w:p w:rsidR="003C5A77" w:rsidRDefault="003C5A7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309880</wp:posOffset>
                </wp:positionH>
                <wp:positionV relativeFrom="paragraph">
                  <wp:posOffset>2919730</wp:posOffset>
                </wp:positionV>
                <wp:extent cx="2632710" cy="1186180"/>
                <wp:effectExtent l="14605" t="205105" r="10160" b="8890"/>
                <wp:wrapNone/>
                <wp:docPr id="14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9662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Selecionar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origem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destino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cada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trajeto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duração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quantidade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por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5" type="#_x0000_t62" style="position:absolute;margin-left:24.4pt;margin-top:229.9pt;width:207.3pt;height:93.4pt;rotation:18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" adj="73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Selecionar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origem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destino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cada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trajeto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duração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quantidade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por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727700" cy="3489325"/>
            <wp:effectExtent l="0" t="0" r="6350" b="0"/>
            <wp:docPr id="48" name="Picture 63" descr="rot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rota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lastRenderedPageBreak/>
        <w:drawing>
          <wp:inline distT="0" distB="0" distL="0" distR="0">
            <wp:extent cx="5727700" cy="3730625"/>
            <wp:effectExtent l="0" t="0" r="6350" b="3175"/>
            <wp:docPr id="49" name="Picture 65" descr="rot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rota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C96F6A">
      <w:pPr>
        <w:spacing w:before="180"/>
        <w:outlineLvl w:val="1"/>
        <w:rPr>
          <w:rFonts w:ascii="Calibri" w:hAnsi="Calibri" w:cs="Arial"/>
          <w:color w:val="auto"/>
          <w:sz w:val="22"/>
          <w:szCs w:val="22"/>
        </w:rPr>
      </w:pPr>
      <w:bookmarkStart w:id="10" w:name="_Toc474766780"/>
      <w:r>
        <w:rPr>
          <w:rFonts w:ascii="Calibri" w:hAnsi="Calibri" w:cs="Arial"/>
          <w:color w:val="auto"/>
          <w:sz w:val="22"/>
          <w:szCs w:val="22"/>
        </w:rPr>
        <w:t xml:space="preserve">5.1 </w:t>
      </w:r>
      <w:r>
        <w:rPr>
          <w:rFonts w:ascii="Calibri" w:hAnsi="Calibri" w:cs="Arial"/>
          <w:color w:val="auto"/>
          <w:sz w:val="24"/>
          <w:szCs w:val="24"/>
        </w:rPr>
        <w:t>CADASTRO DE TERMINAL</w:t>
      </w:r>
      <w:bookmarkEnd w:id="10"/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3357880</wp:posOffset>
                </wp:positionH>
                <wp:positionV relativeFrom="paragraph">
                  <wp:posOffset>941705</wp:posOffset>
                </wp:positionV>
                <wp:extent cx="2632710" cy="1186180"/>
                <wp:effectExtent l="14605" t="246380" r="10160" b="15240"/>
                <wp:wrapNone/>
                <wp:docPr id="14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50000"/>
                            <a:gd name="adj2" fmla="val 6857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menu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General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Terminals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6" type="#_x0000_t62" style="position:absolute;margin-left:264.4pt;margin-top:74.15pt;width:207.3pt;height:93.4pt;rotation:180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" adj="21600,2561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menu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General</w:t>
                      </w:r>
                      <w:r>
                        <w:rPr>
                          <w:sz w:val="28"/>
                          <w:szCs w:val="28"/>
                        </w:rPr>
                        <w:t>”,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Terminals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C96F6A">
        <w:rPr>
          <w:rFonts w:ascii="Calibri" w:hAnsi="Calibri" w:cs="Arial"/>
          <w:color w:val="auto"/>
          <w:sz w:val="22"/>
          <w:szCs w:val="22"/>
        </w:rPr>
        <w:t xml:space="preserve"> </w: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3236595" cy="3023870"/>
            <wp:effectExtent l="0" t="0" r="1905" b="5080"/>
            <wp:docPr id="50" name="Picture 68" descr="termina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terminal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302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978535</wp:posOffset>
                </wp:positionH>
                <wp:positionV relativeFrom="paragraph">
                  <wp:posOffset>205105</wp:posOffset>
                </wp:positionV>
                <wp:extent cx="2632710" cy="1186180"/>
                <wp:effectExtent l="235585" t="14605" r="8255" b="275590"/>
                <wp:wrapNone/>
                <wp:docPr id="14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58532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cadastrar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novo terminal.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7" type="#_x0000_t62" style="position:absolute;margin-left:77.05pt;margin-top:16.15pt;width:207.3pt;height:93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" adj="-184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cadastrar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novo terminal.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2526030</wp:posOffset>
                </wp:positionH>
                <wp:positionV relativeFrom="paragraph">
                  <wp:posOffset>2138045</wp:posOffset>
                </wp:positionV>
                <wp:extent cx="2632710" cy="1186180"/>
                <wp:effectExtent l="11430" t="204470" r="13335" b="9525"/>
                <wp:wrapNone/>
                <wp:docPr id="14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Edit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terminal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existente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</w:p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Menu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Action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editar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terminal.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8" type="#_x0000_t62" style="position:absolute;margin-left:198.9pt;margin-top:168.35pt;width:207.3pt;height:93.4pt;rotation:180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Edit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terminal </w:t>
                      </w:r>
                      <w:proofErr w:type="spellStart"/>
                      <w:r>
                        <w:rPr>
                          <w:sz w:val="20"/>
                        </w:rPr>
                        <w:t>existente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</w:p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Menu “</w:t>
                      </w:r>
                      <w:r>
                        <w:rPr>
                          <w:b/>
                          <w:bCs/>
                          <w:sz w:val="20"/>
                        </w:rPr>
                        <w:t>Action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visualizar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editar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terminal.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946140" cy="2153920"/>
            <wp:effectExtent l="0" t="0" r="0" b="0"/>
            <wp:docPr id="51" name="Picture 70" descr="termina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terminal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75565</wp:posOffset>
                </wp:positionH>
                <wp:positionV relativeFrom="paragraph">
                  <wp:posOffset>4123055</wp:posOffset>
                </wp:positionV>
                <wp:extent cx="2632710" cy="1273175"/>
                <wp:effectExtent l="8890" t="217805" r="6350" b="13970"/>
                <wp:wrapNone/>
                <wp:docPr id="14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73175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necessário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marcar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campo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Required Wagon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campo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necessário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informar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vagão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trem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apontamento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59" type="#_x0000_t62" style="position:absolute;margin-left:5.95pt;margin-top:324.65pt;width:207.3pt;height:100.25pt;rotation:180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Caso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necessário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marcar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campo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Required Wagon</w:t>
                      </w:r>
                      <w:r>
                        <w:rPr>
                          <w:sz w:val="24"/>
                          <w:szCs w:val="24"/>
                        </w:rPr>
                        <w:t xml:space="preserve">”, campo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necessário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informar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vagão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trem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apontamento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727700" cy="4639310"/>
            <wp:effectExtent l="0" t="0" r="6350" b="8890"/>
            <wp:docPr id="52" name="Picture 74" descr="terminal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terminal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63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spacing w:before="180"/>
        <w:outlineLvl w:val="1"/>
        <w:rPr>
          <w:rFonts w:ascii="Calibri" w:hAnsi="Calibri" w:cs="Arial"/>
          <w:color w:val="auto"/>
          <w:sz w:val="22"/>
          <w:szCs w:val="22"/>
        </w:rPr>
      </w:pPr>
      <w:bookmarkStart w:id="11" w:name="_Toc474766781"/>
      <w:r>
        <w:rPr>
          <w:rFonts w:ascii="Calibri" w:hAnsi="Calibri" w:cs="Arial"/>
          <w:color w:val="auto"/>
          <w:sz w:val="22"/>
          <w:szCs w:val="22"/>
        </w:rPr>
        <w:t xml:space="preserve">5.2 </w:t>
      </w:r>
      <w:r>
        <w:rPr>
          <w:rFonts w:ascii="Calibri" w:hAnsi="Calibri" w:cs="Arial"/>
          <w:color w:val="auto"/>
          <w:sz w:val="24"/>
          <w:szCs w:val="24"/>
        </w:rPr>
        <w:t xml:space="preserve">CADASTRO DE </w:t>
      </w:r>
      <w:r>
        <w:rPr>
          <w:rFonts w:ascii="Calibri" w:hAnsi="Calibri" w:cs="Arial"/>
          <w:color w:val="auto"/>
          <w:sz w:val="24"/>
          <w:szCs w:val="24"/>
        </w:rPr>
        <w:t>PEDREIRA</w:t>
      </w:r>
      <w:bookmarkEnd w:id="11"/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3315970</wp:posOffset>
                </wp:positionH>
                <wp:positionV relativeFrom="paragraph">
                  <wp:posOffset>1021715</wp:posOffset>
                </wp:positionV>
                <wp:extent cx="2632710" cy="1186180"/>
                <wp:effectExtent l="10795" t="250190" r="13970" b="11430"/>
                <wp:wrapNone/>
                <wp:docPr id="14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50000"/>
                            <a:gd name="adj2" fmla="val 6857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menu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General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Quarries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0" type="#_x0000_t62" style="position:absolute;margin-left:261.1pt;margin-top:80.45pt;width:207.3pt;height:93.4pt;rotation:180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" adj="21600,2561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menu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General</w:t>
                      </w:r>
                      <w:r>
                        <w:rPr>
                          <w:sz w:val="28"/>
                          <w:szCs w:val="28"/>
                        </w:rPr>
                        <w:t>”,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Quarries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3769995" cy="3360420"/>
            <wp:effectExtent l="0" t="0" r="1905" b="0"/>
            <wp:docPr id="53" name="Picture 77" descr="pedreir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pedreira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1024255</wp:posOffset>
                </wp:positionH>
                <wp:positionV relativeFrom="paragraph">
                  <wp:posOffset>240665</wp:posOffset>
                </wp:positionV>
                <wp:extent cx="2632710" cy="1186180"/>
                <wp:effectExtent l="233680" t="12065" r="10160" b="278130"/>
                <wp:wrapNone/>
                <wp:docPr id="13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58532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cadastrar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pedreira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1" type="#_x0000_t62" style="position:absolute;margin-left:80.65pt;margin-top:18.95pt;width:207.3pt;height:93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" adj="-184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cadastrar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pedreira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2733675</wp:posOffset>
                </wp:positionH>
                <wp:positionV relativeFrom="paragraph">
                  <wp:posOffset>1439545</wp:posOffset>
                </wp:positionV>
                <wp:extent cx="2632710" cy="1186180"/>
                <wp:effectExtent l="9525" t="201295" r="15240" b="12700"/>
                <wp:wrapNone/>
                <wp:docPr id="13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Edit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pedreira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existente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</w:p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Menu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Action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editar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pedreira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2" type="#_x0000_t62" style="position:absolute;margin-left:215.25pt;margin-top:113.35pt;width:207.3pt;height:93.4pt;rotation:180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Edit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pedreira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existente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</w:p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Menu “</w:t>
                      </w:r>
                      <w:r>
                        <w:rPr>
                          <w:b/>
                          <w:bCs/>
                          <w:sz w:val="20"/>
                        </w:rPr>
                        <w:t>Action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visualizar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editar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pedreira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204585" cy="1391285"/>
            <wp:effectExtent l="0" t="0" r="5715" b="0"/>
            <wp:docPr id="54" name="Picture 79" descr="pedreir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pedreira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4585" cy="139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880745</wp:posOffset>
                </wp:positionH>
                <wp:positionV relativeFrom="paragraph">
                  <wp:posOffset>3313430</wp:posOffset>
                </wp:positionV>
                <wp:extent cx="2632710" cy="1186180"/>
                <wp:effectExtent l="13970" t="198755" r="10795" b="15240"/>
                <wp:wrapNone/>
                <wp:docPr id="13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Final block number</w:t>
                            </w:r>
                            <w:r>
                              <w:rPr>
                                <w:sz w:val="20"/>
                              </w:rPr>
                              <w:t>” e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Interim block number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como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serão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identificados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pedreira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3" type="#_x0000_t62" style="position:absolute;left:0;text-align:left;margin-left:69.35pt;margin-top:260.9pt;width:207.3pt;height:93.4pt;rotation:180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“</w:t>
                      </w:r>
                      <w:r>
                        <w:rPr>
                          <w:b/>
                          <w:bCs/>
                          <w:sz w:val="20"/>
                        </w:rPr>
                        <w:t>Final block number</w:t>
                      </w:r>
                      <w:r>
                        <w:rPr>
                          <w:sz w:val="20"/>
                        </w:rPr>
                        <w:t>” e “</w:t>
                      </w:r>
                      <w:r>
                        <w:rPr>
                          <w:b/>
                          <w:bCs/>
                          <w:sz w:val="20"/>
                        </w:rPr>
                        <w:t>Interim block number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como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serão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identificados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blocos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desta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pedreira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190365" cy="3893185"/>
            <wp:effectExtent l="0" t="0" r="635" b="0"/>
            <wp:docPr id="55" name="Picture 82" descr="pedrei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pedreira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spacing w:before="180"/>
        <w:outlineLvl w:val="0"/>
        <w:rPr>
          <w:rFonts w:ascii="Calibri" w:hAnsi="Calibri" w:cs="Arial"/>
          <w:color w:val="auto"/>
          <w:sz w:val="22"/>
          <w:szCs w:val="22"/>
        </w:rPr>
      </w:pPr>
      <w:bookmarkStart w:id="12" w:name="_Toc474766782"/>
      <w:r>
        <w:rPr>
          <w:rFonts w:ascii="Calibri" w:hAnsi="Calibri" w:cs="Arial"/>
          <w:b/>
          <w:bCs/>
          <w:color w:val="auto"/>
          <w:sz w:val="22"/>
          <w:szCs w:val="22"/>
        </w:rPr>
        <w:t xml:space="preserve">6. </w:t>
      </w:r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TEMPLATES ROTAS DE VIAGEM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2" style="width:451.35pt;height:1.5pt" o:preferrelative="t" o:hralign="center" o:hrstd="t" o:hrnoshade="t" o:hr="t" fillcolor="#c00000" stroked="f"/>
        </w:pict>
      </w:r>
      <w:bookmarkEnd w:id="12"/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1318895</wp:posOffset>
                </wp:positionH>
                <wp:positionV relativeFrom="paragraph">
                  <wp:posOffset>1778635</wp:posOffset>
                </wp:positionV>
                <wp:extent cx="2632710" cy="906780"/>
                <wp:effectExtent l="13970" t="159385" r="10795" b="10160"/>
                <wp:wrapNone/>
                <wp:docPr id="13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067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Logistics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Travel Plan Template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4" type="#_x0000_t62" style="position:absolute;left:0;text-align:left;margin-left:103.85pt;margin-top:140.05pt;width:207.3pt;height:71.4pt;rotation:180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Logistics</w:t>
                      </w:r>
                      <w:r>
                        <w:rPr>
                          <w:sz w:val="24"/>
                          <w:szCs w:val="24"/>
                        </w:rPr>
                        <w:t>”,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Travel Plan Template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493260" cy="1705610"/>
            <wp:effectExtent l="0" t="0" r="2540" b="8890"/>
            <wp:docPr id="57" name="Picture 86" descr="templa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template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-73660</wp:posOffset>
                </wp:positionV>
                <wp:extent cx="2632710" cy="1186180"/>
                <wp:effectExtent l="236220" t="12065" r="7620" b="278130"/>
                <wp:wrapNone/>
                <wp:docPr id="13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58532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cadastrar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novo template.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5" type="#_x0000_t62" style="position:absolute;left:0;text-align:left;margin-left:78.6pt;margin-top:-5.8pt;width:207.3pt;height:93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" adj="-184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cadastrar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novo template.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1130300</wp:posOffset>
                </wp:positionV>
                <wp:extent cx="2632710" cy="1186180"/>
                <wp:effectExtent l="9525" t="206375" r="15240" b="7620"/>
                <wp:wrapNone/>
                <wp:docPr id="13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Edit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template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existente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</w:p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Menu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Action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editar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template.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6" type="#_x0000_t62" style="position:absolute;left:0;text-align:left;margin-left:222.75pt;margin-top:89pt;width:207.3pt;height:93.4pt;rotation:180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Edit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template </w:t>
                      </w:r>
                      <w:proofErr w:type="spellStart"/>
                      <w:r>
                        <w:rPr>
                          <w:sz w:val="20"/>
                        </w:rPr>
                        <w:t>existente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</w:p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Menu “</w:t>
                      </w:r>
                      <w:r>
                        <w:rPr>
                          <w:b/>
                          <w:bCs/>
                          <w:sz w:val="20"/>
                        </w:rPr>
                        <w:t>Action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visualizar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editar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template.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327775" cy="1200785"/>
            <wp:effectExtent l="0" t="0" r="0" b="0"/>
            <wp:docPr id="58" name="Picture 88" descr="templat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template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7775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930910</wp:posOffset>
                </wp:positionH>
                <wp:positionV relativeFrom="paragraph">
                  <wp:posOffset>1878330</wp:posOffset>
                </wp:positionV>
                <wp:extent cx="2632710" cy="1186180"/>
                <wp:effectExtent l="6985" t="201930" r="8255" b="12065"/>
                <wp:wrapNone/>
                <wp:docPr id="13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Campo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Description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nome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template.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+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previamente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cadastradas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7" type="#_x0000_t62" style="position:absolute;left:0;text-align:left;margin-left:73.3pt;margin-top:147.9pt;width:207.3pt;height:93.4pt;rotation:180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Campo “</w:t>
                      </w:r>
                      <w:r>
                        <w:rPr>
                          <w:b/>
                          <w:bCs/>
                          <w:sz w:val="20"/>
                        </w:rPr>
                        <w:t>Description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nome</w:t>
                      </w:r>
                      <w:proofErr w:type="spellEnd"/>
                      <w:r>
                        <w:rPr>
                          <w:sz w:val="20"/>
                        </w:rPr>
                        <w:t>/</w:t>
                      </w:r>
                      <w:proofErr w:type="spellStart"/>
                      <w:r>
                        <w:rPr>
                          <w:sz w:val="20"/>
                        </w:rPr>
                        <w:t>descrição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template.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+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previamente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cadastradas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538345" cy="2485390"/>
            <wp:effectExtent l="0" t="0" r="0" b="0"/>
            <wp:docPr id="59" name="Picture 91" descr="templat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template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858520</wp:posOffset>
                </wp:positionH>
                <wp:positionV relativeFrom="paragraph">
                  <wp:posOffset>2297430</wp:posOffset>
                </wp:positionV>
                <wp:extent cx="2632710" cy="1186180"/>
                <wp:effectExtent l="10795" t="201930" r="13970" b="12065"/>
                <wp:wrapNone/>
                <wp:docPr id="13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origem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Start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esteja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aparecerá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possíveis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destinos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Select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8" type="#_x0000_t62" style="position:absolute;left:0;text-align:left;margin-left:67.6pt;margin-top:180.9pt;width:207.3pt;height:93.4pt;rotation:180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Selecione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origem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Start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caso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esteja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aparecerá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possíveis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destinos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Select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672965" cy="2794000"/>
            <wp:effectExtent l="0" t="0" r="0" b="6350"/>
            <wp:docPr id="60" name="Picture 93" descr="templat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template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2885440</wp:posOffset>
                </wp:positionV>
                <wp:extent cx="2632710" cy="1186180"/>
                <wp:effectExtent l="15240" t="199390" r="9525" b="14605"/>
                <wp:wrapNone/>
                <wp:docPr id="13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Repita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processo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até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todo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percurso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desejado.Clique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Save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salvar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template.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69" type="#_x0000_t62" style="position:absolute;left:0;text-align:left;margin-left:68.7pt;margin-top:227.2pt;width:207.3pt;height:93.4pt;rotation:180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Repita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processo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até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adicionar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todo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percurso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desejado.Clique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Save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salvar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template.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453890" cy="3332480"/>
            <wp:effectExtent l="0" t="0" r="3810" b="1270"/>
            <wp:docPr id="61" name="Picture 95" descr="templat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template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90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numPr>
          <w:ilvl w:val="0"/>
          <w:numId w:val="3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13" w:name="_Toc474766783"/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CUSTOS DE VIAGEM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3" style="width:451.35pt;height:1.5pt" o:preferrelative="t" o:hralign="center" o:hrstd="t" o:hrnoshade="t" o:hr="t" fillcolor="#c00000" stroked="f"/>
        </w:pict>
      </w:r>
      <w:bookmarkEnd w:id="13"/>
    </w:p>
    <w:p w:rsidR="003C5A77" w:rsidRDefault="003C5A77">
      <w:p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1283970</wp:posOffset>
                </wp:positionH>
                <wp:positionV relativeFrom="paragraph">
                  <wp:posOffset>1985645</wp:posOffset>
                </wp:positionV>
                <wp:extent cx="2632710" cy="906780"/>
                <wp:effectExtent l="7620" t="490220" r="7620" b="12700"/>
                <wp:wrapNone/>
                <wp:docPr id="13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06780"/>
                        </a:xfrm>
                        <a:prstGeom prst="wedgeRoundRectCallout">
                          <a:avLst>
                            <a:gd name="adj1" fmla="val -46671"/>
                            <a:gd name="adj2" fmla="val 10119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Logistics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Travel Cost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0" type="#_x0000_t62" style="position:absolute;left:0;text-align:left;margin-left:101.1pt;margin-top:156.35pt;width:207.3pt;height:71.4pt;rotation:180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" adj="719,3265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Logistics</w:t>
                      </w:r>
                      <w:r>
                        <w:rPr>
                          <w:sz w:val="28"/>
                          <w:szCs w:val="28"/>
                        </w:rPr>
                        <w:t>”,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Travel Cost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672965" cy="1772920"/>
            <wp:effectExtent l="0" t="0" r="0" b="0"/>
            <wp:docPr id="63" name="Picture 100" descr="templa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template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96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1008380</wp:posOffset>
                </wp:positionH>
                <wp:positionV relativeFrom="paragraph">
                  <wp:posOffset>253365</wp:posOffset>
                </wp:positionV>
                <wp:extent cx="2632710" cy="1186180"/>
                <wp:effectExtent l="236855" t="15240" r="6985" b="274955"/>
                <wp:wrapNone/>
                <wp:docPr id="12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58532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cadastrar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1" type="#_x0000_t62" style="position:absolute;left:0;text-align:left;margin-left:79.4pt;margin-top:19.95pt;width:207.3pt;height:93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" adj="-184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cadastrar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custo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2647315</wp:posOffset>
                </wp:positionH>
                <wp:positionV relativeFrom="paragraph">
                  <wp:posOffset>1132205</wp:posOffset>
                </wp:positionV>
                <wp:extent cx="2632710" cy="1186180"/>
                <wp:effectExtent l="8890" t="198755" r="6350" b="15240"/>
                <wp:wrapNone/>
                <wp:docPr id="12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Edit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existente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</w:p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>Menu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Action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visualizar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editar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2" type="#_x0000_t62" style="position:absolute;left:0;text-align:left;margin-left:208.45pt;margin-top:89.15pt;width:207.3pt;height:93.4pt;rotation:18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Edit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custo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existente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</w:p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>Menu “</w:t>
                      </w:r>
                      <w:r>
                        <w:rPr>
                          <w:b/>
                          <w:bCs/>
                          <w:sz w:val="20"/>
                        </w:rPr>
                        <w:t>Action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visualizar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editar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excluir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custo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193155" cy="1172210"/>
            <wp:effectExtent l="0" t="0" r="0" b="8890"/>
            <wp:docPr id="64" name="Picture 103" descr="cust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usto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155" cy="117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949960</wp:posOffset>
                </wp:positionH>
                <wp:positionV relativeFrom="paragraph">
                  <wp:posOffset>1437005</wp:posOffset>
                </wp:positionV>
                <wp:extent cx="2632710" cy="1186180"/>
                <wp:effectExtent l="6985" t="198755" r="8255" b="15240"/>
                <wp:wrapNone/>
                <wp:docPr id="12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Preencher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nome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do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Save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gravar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3" type="#_x0000_t62" style="position:absolute;left:0;text-align:left;margin-left:74.8pt;margin-top:113.15pt;width:207.3pt;height:93.4pt;rotation:180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Preencher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nome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/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descrição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do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custo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clicar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Save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gravar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465320" cy="1890395"/>
            <wp:effectExtent l="0" t="0" r="0" b="0"/>
            <wp:docPr id="65" name="Picture 106" descr="cust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usto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spacing w:before="180"/>
        <w:outlineLvl w:val="0"/>
        <w:rPr>
          <w:rFonts w:ascii="Calibri" w:hAnsi="Calibri" w:cs="Arial"/>
          <w:color w:val="auto"/>
          <w:sz w:val="22"/>
          <w:szCs w:val="22"/>
        </w:rPr>
      </w:pPr>
      <w:bookmarkStart w:id="14" w:name="_Toc474766784"/>
      <w:r>
        <w:rPr>
          <w:rFonts w:ascii="Calibri" w:hAnsi="Calibri" w:cs="Arial"/>
          <w:b/>
          <w:bCs/>
          <w:color w:val="auto"/>
          <w:sz w:val="22"/>
          <w:szCs w:val="22"/>
        </w:rPr>
        <w:t xml:space="preserve">8. </w:t>
      </w:r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LOTE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4" style="width:451.35pt;height:1.5pt" o:preferrelative="t" o:hralign="center" o:hrstd="t" o:hrnoshade="t" o:hr="t" fillcolor="#c00000" stroked="f"/>
        </w:pict>
      </w:r>
      <w:bookmarkEnd w:id="14"/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1231900</wp:posOffset>
                </wp:positionH>
                <wp:positionV relativeFrom="paragraph">
                  <wp:posOffset>1897380</wp:posOffset>
                </wp:positionV>
                <wp:extent cx="2632710" cy="642620"/>
                <wp:effectExtent l="12700" t="354330" r="12065" b="12700"/>
                <wp:wrapNone/>
                <wp:docPr id="12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642620"/>
                        </a:xfrm>
                        <a:prstGeom prst="wedgeRoundRectCallout">
                          <a:avLst>
                            <a:gd name="adj1" fmla="val -46671"/>
                            <a:gd name="adj2" fmla="val 10119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Logistics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Lots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4" type="#_x0000_t62" style="position:absolute;left:0;text-align:left;margin-left:97pt;margin-top:149.4pt;width:207.3pt;height:50.6pt;rotation:180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" adj="719,3265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Logistics</w:t>
                      </w:r>
                      <w:r>
                        <w:rPr>
                          <w:sz w:val="28"/>
                          <w:szCs w:val="28"/>
                        </w:rPr>
                        <w:t>”,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Lots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993005" cy="1896110"/>
            <wp:effectExtent l="0" t="0" r="0" b="8890"/>
            <wp:docPr id="67" name="Picture 109" descr="templa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template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189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721360</wp:posOffset>
                </wp:positionH>
                <wp:positionV relativeFrom="paragraph">
                  <wp:posOffset>5715</wp:posOffset>
                </wp:positionV>
                <wp:extent cx="2632710" cy="727710"/>
                <wp:effectExtent l="235585" t="15240" r="8255" b="180975"/>
                <wp:wrapNone/>
                <wp:docPr id="12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727710"/>
                        </a:xfrm>
                        <a:prstGeom prst="wedgeRoundRectCallout">
                          <a:avLst>
                            <a:gd name="adj1" fmla="val -58532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montar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novo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5" type="#_x0000_t62" style="position:absolute;left:0;text-align:left;margin-left:56.8pt;margin-top:.45pt;width:207.3pt;height:57.3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" adj="-184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gramStart"/>
                      <w:r>
                        <w:rPr>
                          <w:sz w:val="28"/>
                          <w:szCs w:val="28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em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montar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novo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lote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3443605</wp:posOffset>
                </wp:positionH>
                <wp:positionV relativeFrom="paragraph">
                  <wp:posOffset>1272540</wp:posOffset>
                </wp:positionV>
                <wp:extent cx="2632710" cy="901065"/>
                <wp:effectExtent l="14605" t="158115" r="10160" b="7620"/>
                <wp:wrapNone/>
                <wp:docPr id="12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01065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>Menu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desmembrar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excluir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6" type="#_x0000_t62" style="position:absolute;left:0;text-align:left;margin-left:271.15pt;margin-top:100.2pt;width:207.3pt;height:70.95pt;rotation:18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>Menu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Action</w:t>
                      </w:r>
                      <w:r>
                        <w:rPr>
                          <w:sz w:val="24"/>
                          <w:szCs w:val="24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desmembrar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ou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excluir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-178435</wp:posOffset>
                </wp:positionH>
                <wp:positionV relativeFrom="paragraph">
                  <wp:posOffset>1174115</wp:posOffset>
                </wp:positionV>
                <wp:extent cx="2632710" cy="986155"/>
                <wp:effectExtent l="12065" t="173990" r="12700" b="11430"/>
                <wp:wrapNone/>
                <wp:docPr id="12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86155"/>
                        </a:xfrm>
                        <a:prstGeom prst="wedgeRoundRectCallout">
                          <a:avLst>
                            <a:gd name="adj1" fmla="val -47324"/>
                            <a:gd name="adj2" fmla="val 649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Blocks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. </w:t>
                            </w:r>
                          </w:p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Release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confirmar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liberar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7" type="#_x0000_t62" style="position:absolute;left:0;text-align:left;margin-left:-14.05pt;margin-top:92.45pt;width:207.3pt;height:77.65pt;rotation:180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" adj="578,2482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Blocks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. </w:t>
                      </w:r>
                    </w:p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Release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confirmar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liberar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378575" cy="1133475"/>
            <wp:effectExtent l="0" t="0" r="3175" b="9525"/>
            <wp:docPr id="68" name="Picture 111" descr="lot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lot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85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215380" cy="1278890"/>
            <wp:effectExtent l="0" t="0" r="0" b="0"/>
            <wp:docPr id="69" name="Picture 115" descr="lo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lot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380" cy="127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686435</wp:posOffset>
                </wp:positionH>
                <wp:positionV relativeFrom="paragraph">
                  <wp:posOffset>7620</wp:posOffset>
                </wp:positionV>
                <wp:extent cx="2632710" cy="733425"/>
                <wp:effectExtent l="10160" t="264795" r="14605" b="11430"/>
                <wp:wrapNone/>
                <wp:docPr id="12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733425"/>
                        </a:xfrm>
                        <a:prstGeom prst="wedgeRoundRectCallout">
                          <a:avLst>
                            <a:gd name="adj1" fmla="val 47394"/>
                            <a:gd name="adj2" fmla="val 8319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Add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incluir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8" type="#_x0000_t62" style="position:absolute;left:0;text-align:left;margin-left:54.05pt;margin-top:.6pt;width:207.3pt;height:57.75pt;rotation:180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" adj="21037,2876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Add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Blocks</w:t>
                      </w:r>
                      <w:r>
                        <w:rPr>
                          <w:sz w:val="24"/>
                          <w:szCs w:val="24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incluir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3255010</wp:posOffset>
                </wp:positionH>
                <wp:positionV relativeFrom="paragraph">
                  <wp:posOffset>5351145</wp:posOffset>
                </wp:positionV>
                <wp:extent cx="2208530" cy="709930"/>
                <wp:effectExtent l="6985" t="140970" r="13335" b="6350"/>
                <wp:wrapNone/>
                <wp:docPr id="12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208530" cy="709930"/>
                        </a:xfrm>
                        <a:prstGeom prst="wedgeRoundRectCallout">
                          <a:avLst>
                            <a:gd name="adj1" fmla="val 750"/>
                            <a:gd name="adj2" fmla="val 664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Select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cliente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79" type="#_x0000_t62" style="position:absolute;margin-left:256.3pt;margin-top:421.35pt;width:173.9pt;height:55.9pt;rotation:180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" adj="10962,25150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Select</w:t>
                      </w:r>
                      <w:r>
                        <w:rPr>
                          <w:sz w:val="24"/>
                          <w:szCs w:val="24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cliente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026660" cy="5245100"/>
            <wp:effectExtent l="0" t="0" r="2540" b="0"/>
            <wp:docPr id="70" name="Picture 117" descr="lot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lot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666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1026160</wp:posOffset>
                </wp:positionH>
                <wp:positionV relativeFrom="paragraph">
                  <wp:posOffset>1686560</wp:posOffset>
                </wp:positionV>
                <wp:extent cx="2208530" cy="897255"/>
                <wp:effectExtent l="6985" t="172085" r="13335" b="6985"/>
                <wp:wrapNone/>
                <wp:docPr id="12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208530" cy="897255"/>
                        </a:xfrm>
                        <a:prstGeom prst="wedgeRoundRectCallout">
                          <a:avLst>
                            <a:gd name="adj1" fmla="val 750"/>
                            <a:gd name="adj2" fmla="val 6643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Marcar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farão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parte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0" type="#_x0000_t62" style="position:absolute;left:0;text-align:left;margin-left:80.8pt;margin-top:132.8pt;width:173.9pt;height:70.65pt;rotation:180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" adj="10962,25150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Marcar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farão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parte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333490" cy="2260600"/>
            <wp:effectExtent l="0" t="0" r="0" b="6350"/>
            <wp:docPr id="71" name="Picture 119" descr="lot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lot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49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238240" cy="1817370"/>
            <wp:effectExtent l="0" t="0" r="0" b="0"/>
            <wp:docPr id="72" name="Picture 123" descr="lot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lot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240" cy="181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-210820</wp:posOffset>
                </wp:positionH>
                <wp:positionV relativeFrom="paragraph">
                  <wp:posOffset>125095</wp:posOffset>
                </wp:positionV>
                <wp:extent cx="2632710" cy="930275"/>
                <wp:effectExtent l="8255" t="277495" r="130810" b="11430"/>
                <wp:wrapNone/>
                <wp:docPr id="11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30275"/>
                        </a:xfrm>
                        <a:prstGeom prst="wedgeRoundRectCallout">
                          <a:avLst>
                            <a:gd name="adj1" fmla="val -54556"/>
                            <a:gd name="adj2" fmla="val 7675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Save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salvar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1" type="#_x0000_t62" style="position:absolute;left:0;text-align:left;margin-left:-16.6pt;margin-top:9.85pt;width:207.3pt;height:73.25pt;rotation:180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" adj="-984,27380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Save</w:t>
                      </w:r>
                      <w:r>
                        <w:rPr>
                          <w:sz w:val="24"/>
                          <w:szCs w:val="24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salvar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3533775</wp:posOffset>
                </wp:positionH>
                <wp:positionV relativeFrom="paragraph">
                  <wp:posOffset>76200</wp:posOffset>
                </wp:positionV>
                <wp:extent cx="2632710" cy="1137285"/>
                <wp:effectExtent l="9525" t="9525" r="15240" b="253365"/>
                <wp:wrapNone/>
                <wp:docPr id="11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137285"/>
                        </a:xfrm>
                        <a:prstGeom prst="wedgeRoundRectCallout">
                          <a:avLst>
                            <a:gd name="adj1" fmla="val 38810"/>
                            <a:gd name="adj2" fmla="val 7077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>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Release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confirma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fecha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Costs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valores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2" type="#_x0000_t62" style="position:absolute;left:0;text-align:left;margin-left:278.25pt;margin-top:6pt;width:207.3pt;height:89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" adj="19183,2608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>“</w:t>
                      </w:r>
                      <w:r>
                        <w:rPr>
                          <w:b/>
                          <w:bCs/>
                          <w:sz w:val="20"/>
                        </w:rPr>
                        <w:t>Release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confirma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fecha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Costs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adiciona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valores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custos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transporte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361430" cy="2720975"/>
            <wp:effectExtent l="0" t="0" r="1270" b="3175"/>
            <wp:docPr id="73" name="Picture 126" descr="lot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lot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14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292100</wp:posOffset>
                </wp:positionH>
                <wp:positionV relativeFrom="paragraph">
                  <wp:posOffset>38735</wp:posOffset>
                </wp:positionV>
                <wp:extent cx="2632710" cy="1186180"/>
                <wp:effectExtent l="15875" t="676910" r="8890" b="13335"/>
                <wp:wrapNone/>
                <wp:docPr id="11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26653"/>
                            <a:gd name="adj2" fmla="val 10508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Add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route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Import template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template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</w:t>
                            </w:r>
                            <w:r>
                              <w:rPr>
                                <w:sz w:val="20"/>
                              </w:rPr>
                              <w:t>rado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3" type="#_x0000_t62" style="position:absolute;left:0;text-align:left;margin-left:23pt;margin-top:3.05pt;width:207.3pt;height:93.4pt;rotation:18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" adj="16557,3349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Add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</w:rPr>
                        <w:t>route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incluir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viagem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Import template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adiciona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template de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viagem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</w:t>
                      </w:r>
                      <w:r>
                        <w:rPr>
                          <w:sz w:val="20"/>
                        </w:rPr>
                        <w:t>rado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3239770</wp:posOffset>
                </wp:positionH>
                <wp:positionV relativeFrom="paragraph">
                  <wp:posOffset>16510</wp:posOffset>
                </wp:positionV>
                <wp:extent cx="2632710" cy="1186180"/>
                <wp:effectExtent l="10795" t="673735" r="13970" b="6985"/>
                <wp:wrapNone/>
                <wp:docPr id="11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86180"/>
                        </a:xfrm>
                        <a:prstGeom prst="wedgeRoundRectCallout">
                          <a:avLst>
                            <a:gd name="adj1" fmla="val 34875"/>
                            <a:gd name="adj2" fmla="val 10433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Add</w:t>
                            </w:r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route</w:t>
                            </w:r>
                            <w:r>
                              <w:rPr>
                                <w:sz w:val="20"/>
                              </w:rPr>
                              <w:t xml:space="preserve">”,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Import template</w:t>
                            </w:r>
                            <w:r>
                              <w:rPr>
                                <w:sz w:val="20"/>
                              </w:rPr>
                              <w:t xml:space="preserve">”,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template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4" type="#_x0000_t62" style="position:absolute;left:0;text-align:left;margin-left:255.1pt;margin-top:1.3pt;width:207.3pt;height:93.4pt;rotation:180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" adj="18333,3333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Add</w:t>
                      </w:r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0"/>
                        </w:rPr>
                        <w:t>route</w:t>
                      </w:r>
                      <w:r>
                        <w:rPr>
                          <w:sz w:val="20"/>
                        </w:rPr>
                        <w:t xml:space="preserve">”, para </w:t>
                      </w:r>
                      <w:proofErr w:type="spellStart"/>
                      <w:r>
                        <w:rPr>
                          <w:sz w:val="20"/>
                        </w:rPr>
                        <w:t>incluir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viagem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Import template</w:t>
                      </w:r>
                      <w:r>
                        <w:rPr>
                          <w:sz w:val="20"/>
                        </w:rPr>
                        <w:t xml:space="preserve">”, </w:t>
                      </w:r>
                      <w:proofErr w:type="spellStart"/>
                      <w:r>
                        <w:rPr>
                          <w:sz w:val="20"/>
                        </w:rPr>
                        <w:t>adiciona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template de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viagem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spacing w:before="180"/>
        <w:outlineLvl w:val="1"/>
        <w:rPr>
          <w:rFonts w:ascii="Calibri" w:hAnsi="Calibri" w:cs="Arial"/>
          <w:color w:val="auto"/>
          <w:sz w:val="22"/>
          <w:szCs w:val="22"/>
        </w:rPr>
      </w:pPr>
      <w:bookmarkStart w:id="15" w:name="_Toc474766785"/>
      <w:r>
        <w:rPr>
          <w:rFonts w:ascii="Calibri" w:hAnsi="Calibri" w:cs="Arial"/>
          <w:color w:val="auto"/>
          <w:sz w:val="22"/>
          <w:szCs w:val="22"/>
        </w:rPr>
        <w:lastRenderedPageBreak/>
        <w:t xml:space="preserve">8.1 </w:t>
      </w:r>
      <w:r>
        <w:rPr>
          <w:rFonts w:ascii="Calibri" w:hAnsi="Calibri" w:cs="Arial"/>
          <w:color w:val="auto"/>
          <w:sz w:val="24"/>
          <w:szCs w:val="24"/>
        </w:rPr>
        <w:t>ADICIONAR ROTA / IMPORTAR TEMPLATE</w:t>
      </w:r>
      <w:bookmarkEnd w:id="15"/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721985" cy="2125980"/>
            <wp:effectExtent l="0" t="0" r="0" b="7620"/>
            <wp:docPr id="74" name="Picture 132" descr="lot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lot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-144780</wp:posOffset>
                </wp:positionH>
                <wp:positionV relativeFrom="paragraph">
                  <wp:posOffset>130175</wp:posOffset>
                </wp:positionV>
                <wp:extent cx="1710690" cy="875030"/>
                <wp:effectExtent l="7620" t="434975" r="15240" b="13970"/>
                <wp:wrapNone/>
                <wp:docPr id="11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1710690" cy="875030"/>
                        </a:xfrm>
                        <a:prstGeom prst="wedgeRoundRectCallout">
                          <a:avLst>
                            <a:gd name="adj1" fmla="val 14181"/>
                            <a:gd name="adj2" fmla="val 9649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Marcar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Local Market</w:t>
                            </w:r>
                            <w:r>
                              <w:rPr>
                                <w:sz w:val="20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quando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venda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for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mercado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interno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5" type="#_x0000_t62" style="position:absolute;margin-left:-11.4pt;margin-top:10.25pt;width:134.7pt;height:68.9pt;rotation:180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" adj="13863,3164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Marcar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Local Market</w:t>
                      </w:r>
                      <w:r>
                        <w:rPr>
                          <w:sz w:val="20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0"/>
                        </w:rPr>
                        <w:t>quando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venda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for para </w:t>
                      </w:r>
                      <w:proofErr w:type="spellStart"/>
                      <w:r>
                        <w:rPr>
                          <w:sz w:val="20"/>
                        </w:rPr>
                        <w:t>mercado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interno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29845</wp:posOffset>
                </wp:positionV>
                <wp:extent cx="2632710" cy="1212850"/>
                <wp:effectExtent l="118110" t="687070" r="11430" b="14605"/>
                <wp:wrapNone/>
                <wp:docPr id="11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12850"/>
                        </a:xfrm>
                        <a:prstGeom prst="wedgeRoundRectCallout">
                          <a:avLst>
                            <a:gd name="adj1" fmla="val 52991"/>
                            <a:gd name="adj2" fmla="val 10363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Se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for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retirar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pedreira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marcar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The client will remove the blocks from the quarry</w:t>
                            </w:r>
                            <w:r>
                              <w:rPr>
                                <w:sz w:val="20"/>
                              </w:rPr>
                              <w:t xml:space="preserve">”.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Automaticamente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removida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opções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6" type="#_x0000_t62" style="position:absolute;margin-left:146.55pt;margin-top:2.35pt;width:207.3pt;height:95.5pt;rotation:180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" adj="22246,33186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Se o </w:t>
                      </w:r>
                      <w:proofErr w:type="spellStart"/>
                      <w:r>
                        <w:rPr>
                          <w:sz w:val="20"/>
                        </w:rPr>
                        <w:t>cliente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for </w:t>
                      </w:r>
                      <w:proofErr w:type="spellStart"/>
                      <w:r>
                        <w:rPr>
                          <w:sz w:val="20"/>
                        </w:rPr>
                        <w:t>retirar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bloco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pedreira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marcar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The client will remove the blocks from the quarry</w:t>
                      </w:r>
                      <w:r>
                        <w:rPr>
                          <w:sz w:val="20"/>
                        </w:rPr>
                        <w:t xml:space="preserve">”.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Automaticamente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será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removida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as </w:t>
                      </w:r>
                      <w:proofErr w:type="spellStart"/>
                      <w:r>
                        <w:rPr>
                          <w:sz w:val="20"/>
                        </w:rPr>
                        <w:t>opções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1125855</wp:posOffset>
                </wp:positionH>
                <wp:positionV relativeFrom="paragraph">
                  <wp:posOffset>2334895</wp:posOffset>
                </wp:positionV>
                <wp:extent cx="2632710" cy="1212850"/>
                <wp:effectExtent l="11430" t="448945" r="13335" b="14605"/>
                <wp:wrapNone/>
                <wp:docPr id="11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12850"/>
                        </a:xfrm>
                        <a:prstGeom prst="wedgeRoundRectCallout">
                          <a:avLst>
                            <a:gd name="adj1" fmla="val -45296"/>
                            <a:gd name="adj2" fmla="val 8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Selecionando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origem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destino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préviamente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Travel Route</w:t>
                            </w:r>
                            <w:r>
                              <w:rPr>
                                <w:sz w:val="20"/>
                              </w:rPr>
                              <w:t xml:space="preserve">”. Clique no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Select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7" type="#_x0000_t62" style="position:absolute;left:0;text-align:left;margin-left:88.65pt;margin-top:183.85pt;width:207.3pt;height:95.5pt;rotation:180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" adj="1016,2918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Selecionando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origem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destino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préviamente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Travel Route</w:t>
                      </w:r>
                      <w:r>
                        <w:rPr>
                          <w:sz w:val="20"/>
                        </w:rPr>
                        <w:t xml:space="preserve">”. Clique no </w:t>
                      </w: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Select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639310" cy="2799080"/>
            <wp:effectExtent l="0" t="0" r="8890" b="1270"/>
            <wp:docPr id="75" name="Picture 136" descr="lot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lot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914400</wp:posOffset>
                </wp:positionH>
                <wp:positionV relativeFrom="paragraph">
                  <wp:posOffset>2693670</wp:posOffset>
                </wp:positionV>
                <wp:extent cx="2506345" cy="917575"/>
                <wp:effectExtent l="9525" t="302895" r="8255" b="8255"/>
                <wp:wrapNone/>
                <wp:docPr id="11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506345" cy="917575"/>
                        </a:xfrm>
                        <a:prstGeom prst="wedgeRoundRectCallout">
                          <a:avLst>
                            <a:gd name="adj1" fmla="val 45491"/>
                            <a:gd name="adj2" fmla="val 80157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Repita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passo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anterior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até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estiver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completa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8" type="#_x0000_t62" style="position:absolute;left:0;text-align:left;margin-left:1in;margin-top:212.1pt;width:197.35pt;height:72.25pt;rotation:180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" adj="20626,28114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Repita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passo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anterior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até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rota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estiver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completa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170930" cy="2412365"/>
            <wp:effectExtent l="0" t="0" r="1270" b="6985"/>
            <wp:docPr id="76" name="Picture 138" descr="lot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lot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930" cy="241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1143000</wp:posOffset>
                </wp:positionH>
                <wp:positionV relativeFrom="paragraph">
                  <wp:posOffset>1933575</wp:posOffset>
                </wp:positionV>
                <wp:extent cx="2632710" cy="1438275"/>
                <wp:effectExtent l="9525" t="533400" r="15240" b="9525"/>
                <wp:wrapNone/>
                <wp:docPr id="11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438275"/>
                        </a:xfrm>
                        <a:prstGeom prst="wedgeRoundRectCallout">
                          <a:avLst>
                            <a:gd name="adj1" fmla="val -45296"/>
                            <a:gd name="adj2" fmla="val 8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tenha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um template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importá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-lo,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Import Template</w:t>
                            </w:r>
                            <w:r>
                              <w:rPr>
                                <w:sz w:val="20"/>
                              </w:rPr>
                              <w:t xml:space="preserve">”,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</w:rPr>
                              <w:t xml:space="preserve">templates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Travel Plan Template</w:t>
                            </w:r>
                            <w:r>
                              <w:rPr>
                                <w:sz w:val="20"/>
                              </w:rPr>
                              <w:t xml:space="preserve">”, 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Select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importar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89" type="#_x0000_t62" style="position:absolute;left:0;text-align:left;margin-left:90pt;margin-top:152.25pt;width:207.3pt;height:113.25pt;rotation:180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" adj="1016,2918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Caso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tenha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um template de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importá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-lo, </w:t>
                      </w:r>
                      <w:proofErr w:type="spellStart"/>
                      <w:r>
                        <w:rPr>
                          <w:sz w:val="20"/>
                        </w:rPr>
                        <w:t>clicando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Import Template</w:t>
                      </w:r>
                      <w:r>
                        <w:rPr>
                          <w:sz w:val="20"/>
                        </w:rPr>
                        <w:t xml:space="preserve">”, 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r>
                        <w:rPr>
                          <w:sz w:val="20"/>
                        </w:rPr>
                        <w:t xml:space="preserve">templates </w:t>
                      </w:r>
                      <w:proofErr w:type="spellStart"/>
                      <w:r>
                        <w:rPr>
                          <w:sz w:val="20"/>
                        </w:rPr>
                        <w:t>cadastrados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Travel Plan Template</w:t>
                      </w:r>
                      <w:r>
                        <w:rPr>
                          <w:sz w:val="20"/>
                        </w:rPr>
                        <w:t xml:space="preserve">”, 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Select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importar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981575" cy="2428875"/>
            <wp:effectExtent l="0" t="0" r="9525" b="9525"/>
            <wp:docPr id="77" name="Picture 140" descr="lot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lot1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3139440</wp:posOffset>
                </wp:positionH>
                <wp:positionV relativeFrom="paragraph">
                  <wp:posOffset>2896235</wp:posOffset>
                </wp:positionV>
                <wp:extent cx="2632710" cy="810260"/>
                <wp:effectExtent l="15240" t="400685" r="9525" b="8255"/>
                <wp:wrapNone/>
                <wp:docPr id="11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10260"/>
                        </a:xfrm>
                        <a:prstGeom prst="wedgeRoundRectCallout">
                          <a:avLst>
                            <a:gd name="adj1" fmla="val -25565"/>
                            <a:gd name="adj2" fmla="val 9657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fechar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Release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0" type="#_x0000_t62" style="position:absolute;left:0;text-align:left;margin-left:247.2pt;margin-top:228.05pt;width:207.3pt;height:63.8pt;rotation:180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" adj="5278,31661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fechar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basta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clicar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Release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131560" cy="3096895"/>
            <wp:effectExtent l="0" t="0" r="2540" b="8255"/>
            <wp:docPr id="78" name="Picture 142" descr="lot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lot1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1619250</wp:posOffset>
                </wp:positionH>
                <wp:positionV relativeFrom="paragraph">
                  <wp:posOffset>189230</wp:posOffset>
                </wp:positionV>
                <wp:extent cx="2632710" cy="1129665"/>
                <wp:effectExtent l="9525" t="8255" r="15240" b="548005"/>
                <wp:wrapNone/>
                <wp:docPr id="10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129665"/>
                        </a:xfrm>
                        <a:prstGeom prst="wedgeRoundRectCallout">
                          <a:avLst>
                            <a:gd name="adj1" fmla="val -35722"/>
                            <a:gd name="adj2" fmla="val -97269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fechados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aparecem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com o status “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Relesead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”.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ainda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foram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fechados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aparecem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como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Draft</w:t>
                            </w:r>
                            <w:r>
                              <w:rPr>
                                <w:sz w:val="20"/>
                              </w:rPr>
                              <w:t xml:space="preserve">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1" type="#_x0000_t62" style="position:absolute;left:0;text-align:left;margin-left:127.5pt;margin-top:14.9pt;width:207.3pt;height:88.95pt;rotation:180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" adj="3084,-10210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lotes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fechados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aparecem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lotes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com o status “</w:t>
                      </w:r>
                      <w:proofErr w:type="spellStart"/>
                      <w:r>
                        <w:rPr>
                          <w:b/>
                          <w:bCs/>
                          <w:sz w:val="20"/>
                        </w:rPr>
                        <w:t>Relesead</w:t>
                      </w:r>
                      <w:proofErr w:type="spellEnd"/>
                      <w:r>
                        <w:rPr>
                          <w:sz w:val="20"/>
                        </w:rPr>
                        <w:t xml:space="preserve">”.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lotes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0"/>
                        </w:rPr>
                        <w:t>ainda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foram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fechados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aparecem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como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Draft</w:t>
                      </w:r>
                      <w:r>
                        <w:rPr>
                          <w:sz w:val="20"/>
                        </w:rPr>
                        <w:t xml:space="preserve">”. 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2428875</wp:posOffset>
                </wp:positionH>
                <wp:positionV relativeFrom="paragraph">
                  <wp:posOffset>2975610</wp:posOffset>
                </wp:positionV>
                <wp:extent cx="2632710" cy="958215"/>
                <wp:effectExtent l="9525" t="156210" r="15240" b="9525"/>
                <wp:wrapNone/>
                <wp:docPr id="10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58215"/>
                        </a:xfrm>
                        <a:prstGeom prst="wedgeRoundRectCallout">
                          <a:avLst>
                            <a:gd name="adj1" fmla="val -36106"/>
                            <a:gd name="adj2" fmla="val 6444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fechar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reabrir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um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Release</w:t>
                            </w:r>
                            <w:r>
                              <w:rPr>
                                <w:sz w:val="20"/>
                              </w:rPr>
                              <w:t xml:space="preserve">”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desde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este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tenha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iniciado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2" type="#_x0000_t62" style="position:absolute;left:0;text-align:left;margin-left:191.25pt;margin-top:234.3pt;width:207.3pt;height:75.45pt;rotation:180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" adj="3001,24720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0"/>
                        </w:rPr>
                        <w:t>fechar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reabrir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um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Release</w:t>
                      </w:r>
                      <w:r>
                        <w:rPr>
                          <w:sz w:val="20"/>
                        </w:rPr>
                        <w:t xml:space="preserve">”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desde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0"/>
                        </w:rPr>
                        <w:t>este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tenha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iniciado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seu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transporte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957570" cy="2950845"/>
            <wp:effectExtent l="0" t="0" r="5080" b="1905"/>
            <wp:docPr id="79" name="Picture 147" descr="lot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lot1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570" cy="29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outlineLvl w:val="1"/>
        <w:rPr>
          <w:rFonts w:ascii="Calibri" w:hAnsi="Calibri" w:cs="Arial"/>
          <w:color w:val="auto"/>
          <w:sz w:val="24"/>
          <w:szCs w:val="24"/>
        </w:rPr>
      </w:pPr>
      <w:bookmarkStart w:id="16" w:name="_Toc474766786"/>
      <w:r>
        <w:rPr>
          <w:noProof/>
          <w:sz w:val="24"/>
          <w:szCs w:val="24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1932940</wp:posOffset>
                </wp:positionH>
                <wp:positionV relativeFrom="paragraph">
                  <wp:posOffset>208915</wp:posOffset>
                </wp:positionV>
                <wp:extent cx="2632710" cy="892175"/>
                <wp:effectExtent l="8890" t="8890" r="6350" b="575310"/>
                <wp:wrapNone/>
                <wp:docPr id="10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92175"/>
                        </a:xfrm>
                        <a:prstGeom prst="wedgeRoundRectCallout">
                          <a:avLst>
                            <a:gd name="adj1" fmla="val -40667"/>
                            <a:gd name="adj2" fmla="val -11340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valor do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cadastrado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anteriormente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Travel Cost</w:t>
                            </w:r>
                            <w:r>
                              <w:rPr>
                                <w:sz w:val="2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3" type="#_x0000_t62" style="position:absolute;margin-left:152.2pt;margin-top:16.45pt;width:207.3pt;height:70.25pt;rotation:180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" adj="2016,-13695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valor do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custo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cadastrado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anteriormente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Travel Cost</w:t>
                      </w:r>
                      <w:r>
                        <w:rPr>
                          <w:sz w:val="20"/>
                        </w:rPr>
                        <w:t>”</w:t>
                      </w:r>
                    </w:p>
                  </w:txbxContent>
                </v:textbox>
              </v:shape>
            </w:pict>
          </mc:Fallback>
        </mc:AlternateContent>
      </w:r>
      <w:r w:rsidR="00C96F6A">
        <w:rPr>
          <w:rFonts w:ascii="Calibri" w:hAnsi="Calibri" w:cs="Arial"/>
          <w:color w:val="auto"/>
          <w:sz w:val="24"/>
          <w:szCs w:val="24"/>
        </w:rPr>
        <w:t>8.2 CUSTOS</w:t>
      </w:r>
      <w:bookmarkEnd w:id="16"/>
    </w:p>
    <w:p w:rsidR="003C5A77" w:rsidRDefault="003C5A77">
      <w:pPr>
        <w:spacing w:before="180"/>
        <w:jc w:val="both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3725545</wp:posOffset>
                </wp:positionV>
                <wp:extent cx="2632710" cy="1317625"/>
                <wp:effectExtent l="11430" t="1049020" r="13335" b="14605"/>
                <wp:wrapNone/>
                <wp:docPr id="10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317625"/>
                        </a:xfrm>
                        <a:prstGeom prst="wedgeRoundRectCallout">
                          <a:avLst>
                            <a:gd name="adj1" fmla="val 44185"/>
                            <a:gd name="adj2" fmla="val -12711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trás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último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valor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pago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trecho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você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pode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digitar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se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preferir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cima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número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Save</w:t>
                            </w:r>
                            <w:r>
                              <w:rPr>
                                <w:sz w:val="20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adicionar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4" type="#_x0000_t62" style="position:absolute;left:0;text-align:left;margin-left:96.9pt;margin-top:293.35pt;width:207.3pt;height:103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" adj="20344,-1665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20"/>
                        </w:rPr>
                        <w:t>sistem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trás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último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valor </w:t>
                      </w:r>
                      <w:proofErr w:type="spellStart"/>
                      <w:r>
                        <w:rPr>
                          <w:sz w:val="20"/>
                        </w:rPr>
                        <w:t>pago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trecho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da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viagem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você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pode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digitar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se </w:t>
                      </w:r>
                      <w:proofErr w:type="spellStart"/>
                      <w:r>
                        <w:rPr>
                          <w:sz w:val="20"/>
                        </w:rPr>
                        <w:t>preferir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cima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número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Save</w:t>
                      </w:r>
                      <w:r>
                        <w:rPr>
                          <w:sz w:val="20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0"/>
                        </w:rPr>
                        <w:t>adicionar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custo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617085" cy="3876675"/>
            <wp:effectExtent l="0" t="0" r="0" b="9525"/>
            <wp:docPr id="80" name="Picture 143" descr="lot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lot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8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spacing w:before="180"/>
        <w:outlineLvl w:val="1"/>
        <w:rPr>
          <w:rFonts w:ascii="Calibri" w:hAnsi="Calibri" w:cs="Arial"/>
          <w:color w:val="auto"/>
          <w:sz w:val="24"/>
          <w:szCs w:val="24"/>
        </w:rPr>
      </w:pPr>
      <w:bookmarkStart w:id="17" w:name="_Toc474766787"/>
      <w:r>
        <w:rPr>
          <w:rFonts w:ascii="Calibri" w:hAnsi="Calibri" w:cs="Arial"/>
          <w:color w:val="auto"/>
          <w:sz w:val="24"/>
          <w:szCs w:val="24"/>
        </w:rPr>
        <w:t>8.3 DESMEMBRAR LOTE</w:t>
      </w:r>
      <w:bookmarkEnd w:id="17"/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2166620</wp:posOffset>
                </wp:positionH>
                <wp:positionV relativeFrom="paragraph">
                  <wp:posOffset>2691130</wp:posOffset>
                </wp:positionV>
                <wp:extent cx="2632710" cy="896620"/>
                <wp:effectExtent l="13970" t="338455" r="10795" b="12700"/>
                <wp:wrapNone/>
                <wp:docPr id="10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96620"/>
                        </a:xfrm>
                        <a:prstGeom prst="wedgeRoundRectCallout">
                          <a:avLst>
                            <a:gd name="adj1" fmla="val -45296"/>
                            <a:gd name="adj2" fmla="val 8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 xml:space="preserve">Na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menu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Action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Dismember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5" type="#_x0000_t62" style="position:absolute;margin-left:170.6pt;margin-top:211.9pt;width:207.3pt;height:70.6pt;rotation:180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" adj="1016,2918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gramStart"/>
                      <w:r>
                        <w:rPr>
                          <w:sz w:val="24"/>
                          <w:szCs w:val="24"/>
                        </w:rPr>
                        <w:t xml:space="preserve">Na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listagem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menu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Action</w:t>
                      </w:r>
                      <w:r>
                        <w:rPr>
                          <w:sz w:val="24"/>
                          <w:szCs w:val="24"/>
                        </w:rPr>
                        <w:t>”,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Dismember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485255" cy="3141345"/>
            <wp:effectExtent l="0" t="0" r="0" b="1905"/>
            <wp:docPr id="81" name="Picture 150" descr="lot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lot1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255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1506855</wp:posOffset>
                </wp:positionV>
                <wp:extent cx="2632710" cy="991870"/>
                <wp:effectExtent l="10795" t="11430" r="13970" b="358775"/>
                <wp:wrapNone/>
                <wp:docPr id="10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991870"/>
                        </a:xfrm>
                        <a:prstGeom prst="wedgeRoundRectCallout">
                          <a:avLst>
                            <a:gd name="adj1" fmla="val -45296"/>
                            <a:gd name="adj2" fmla="val 8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Move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retirar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o(s)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(s)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depois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Next Step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6" type="#_x0000_t62" style="position:absolute;margin-left:205.6pt;margin-top:118.65pt;width:207.3pt;height:78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" adj="1016,2918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Move</w:t>
                      </w:r>
                      <w:r>
                        <w:rPr>
                          <w:sz w:val="24"/>
                          <w:szCs w:val="24"/>
                        </w:rPr>
                        <w:t xml:space="preserve">” 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retirar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o(s)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(s)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depois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Next Step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155565" cy="4589145"/>
            <wp:effectExtent l="0" t="0" r="6985" b="1905"/>
            <wp:docPr id="82" name="Picture 135" descr="lot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lote1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565" cy="458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726440</wp:posOffset>
                </wp:positionH>
                <wp:positionV relativeFrom="paragraph">
                  <wp:posOffset>3514725</wp:posOffset>
                </wp:positionV>
                <wp:extent cx="2632710" cy="1212850"/>
                <wp:effectExtent l="12065" t="476250" r="12700" b="6350"/>
                <wp:wrapNone/>
                <wp:docPr id="9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12850"/>
                        </a:xfrm>
                        <a:prstGeom prst="wedgeRoundRectCallout">
                          <a:avLst>
                            <a:gd name="adj1" fmla="val 45829"/>
                            <a:gd name="adj2" fmla="val 8727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Você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pode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número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novo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mander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sugestão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“Confirm”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gravar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alteração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7" type="#_x0000_t62" style="position:absolute;left:0;text-align:left;margin-left:57.2pt;margin-top:276.75pt;width:207.3pt;height:95.5pt;rotation:180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" adj="20699,29652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Você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pode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alterar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número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novo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mander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sugestão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“Confirm” para </w:t>
                      </w:r>
                      <w:proofErr w:type="spellStart"/>
                      <w:r>
                        <w:rPr>
                          <w:sz w:val="20"/>
                        </w:rPr>
                        <w:t>gravar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>a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alteração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4858385" cy="4061460"/>
            <wp:effectExtent l="0" t="0" r="0" b="0"/>
            <wp:docPr id="83" name="Picture 137" descr="lot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lote1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8E7F28">
      <w:pPr>
        <w:spacing w:before="180"/>
        <w:rPr>
          <w:rFonts w:ascii="Calibri" w:hAnsi="Calibri" w:cs="Arial"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2145665</wp:posOffset>
                </wp:positionH>
                <wp:positionV relativeFrom="paragraph">
                  <wp:posOffset>2875280</wp:posOffset>
                </wp:positionV>
                <wp:extent cx="2632710" cy="1212850"/>
                <wp:effectExtent l="12065" t="484505" r="12700" b="7620"/>
                <wp:wrapNone/>
                <wp:docPr id="8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12850"/>
                        </a:xfrm>
                        <a:prstGeom prst="wedgeRoundRectCallout">
                          <a:avLst>
                            <a:gd name="adj1" fmla="val 45829"/>
                            <a:gd name="adj2" fmla="val 8795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O novo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aparecerá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como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rascunho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necessário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definir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custos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depois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disso,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confirmar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novo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Release</w:t>
                            </w:r>
                            <w:r>
                              <w:rPr>
                                <w:sz w:val="20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8" type="#_x0000_t62" style="position:absolute;margin-left:168.95pt;margin-top:226.4pt;width:207.3pt;height:95.5pt;rotation:180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" adj="20699,2979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O novo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aparecerá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listagem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como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rascunho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será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necessário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definir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custos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depois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disso, </w:t>
                      </w:r>
                      <w:proofErr w:type="spellStart"/>
                      <w:r>
                        <w:rPr>
                          <w:sz w:val="20"/>
                        </w:rPr>
                        <w:t>confirmar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novo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Release</w:t>
                      </w:r>
                      <w:r>
                        <w:rPr>
                          <w:sz w:val="20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247015</wp:posOffset>
                </wp:positionV>
                <wp:extent cx="158115" cy="75565"/>
                <wp:effectExtent l="8890" t="27940" r="23495" b="29845"/>
                <wp:wrapNone/>
                <wp:docPr id="66" name="Right Arrow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58115" cy="75565"/>
                        </a:xfrm>
                        <a:prstGeom prst="rightArrow">
                          <a:avLst>
                            <a:gd name="adj1" fmla="val 50000"/>
                            <a:gd name="adj2" fmla="val 52311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41" o:spid="_x0000_s1026" type="#_x0000_t13" style="position:absolute;margin-left:-15.05pt;margin-top:19.45pt;width:12.45pt;height:5.9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" fillcolor="#bbd5f0" strokecolor="#739cc3" strokeweight="1pt">
                <v:fill color2="#9cbee0" focus="100%" type="gradient"/>
                <v:stroke miterlimit="2"/>
              </v:shape>
            </w:pict>
          </mc:Fallback>
        </mc:AlternateContent>
      </w:r>
      <w:r>
        <w:rPr>
          <w:rFonts w:ascii="Calibri" w:hAnsi="Calibri" w:cs="Arial"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6114415" cy="3248025"/>
            <wp:effectExtent l="0" t="0" r="635" b="9525"/>
            <wp:docPr id="84" name="Picture 139" descr="lot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lote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3C5A77">
      <w:pPr>
        <w:spacing w:before="180"/>
        <w:rPr>
          <w:rFonts w:ascii="Calibri" w:hAnsi="Calibri" w:cs="Arial"/>
          <w:color w:val="auto"/>
          <w:sz w:val="22"/>
          <w:szCs w:val="22"/>
        </w:rPr>
      </w:pPr>
    </w:p>
    <w:p w:rsidR="003C5A77" w:rsidRDefault="00C96F6A">
      <w:pPr>
        <w:numPr>
          <w:ilvl w:val="0"/>
          <w:numId w:val="4"/>
        </w:numPr>
        <w:spacing w:before="180"/>
        <w:outlineLvl w:val="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bookmarkStart w:id="18" w:name="_Toc474766788"/>
      <w:r>
        <w:rPr>
          <w:rFonts w:ascii="Calibri" w:hAnsi="Calibri" w:cs="Arial"/>
          <w:b/>
          <w:bCs/>
          <w:color w:val="auto"/>
          <w:sz w:val="24"/>
          <w:szCs w:val="24"/>
        </w:rPr>
        <w:t xml:space="preserve">APONTAMENTO DE VIAGEM 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5" style="width:451.35pt;height:1.5pt" o:preferrelative="t" o:hralign="center" o:hrstd="t" o:hrnoshade="t" o:hr="t" fillcolor="#c00000" stroked="f"/>
        </w:pict>
      </w:r>
      <w:bookmarkEnd w:id="18"/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1494790</wp:posOffset>
                </wp:positionH>
                <wp:positionV relativeFrom="paragraph">
                  <wp:posOffset>2103755</wp:posOffset>
                </wp:positionV>
                <wp:extent cx="2632710" cy="733425"/>
                <wp:effectExtent l="8890" t="398780" r="6350" b="10795"/>
                <wp:wrapNone/>
                <wp:docPr id="6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733425"/>
                        </a:xfrm>
                        <a:prstGeom prst="wedgeRoundRectCallout">
                          <a:avLst>
                            <a:gd name="adj1" fmla="val -46671"/>
                            <a:gd name="adj2" fmla="val 10119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Logistics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”,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Pointing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Travel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99" type="#_x0000_t62" style="position:absolute;left:0;text-align:left;margin-left:117.7pt;margin-top:165.65pt;width:207.3pt;height:57.75pt;rotation:180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" adj="719,3265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Logistics</w:t>
                      </w:r>
                      <w:r>
                        <w:rPr>
                          <w:sz w:val="28"/>
                          <w:szCs w:val="28"/>
                        </w:rPr>
                        <w:t>”,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Pointing</w:t>
                      </w:r>
                      <w:r>
                        <w:rPr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Travel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262245" cy="1997075"/>
            <wp:effectExtent l="0" t="0" r="0" b="3175"/>
            <wp:docPr id="86" name="Picture 144" descr="templat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template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922655</wp:posOffset>
                </wp:positionH>
                <wp:positionV relativeFrom="paragraph">
                  <wp:posOffset>13335</wp:posOffset>
                </wp:positionV>
                <wp:extent cx="2632710" cy="691515"/>
                <wp:effectExtent l="8255" t="13335" r="6985" b="276225"/>
                <wp:wrapNone/>
                <wp:docPr id="5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691515"/>
                        </a:xfrm>
                        <a:prstGeom prst="wedgeRoundRectCallout">
                          <a:avLst>
                            <a:gd name="adj1" fmla="val -37338"/>
                            <a:gd name="adj2" fmla="val 8810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Após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liberar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tela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eles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estarão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prontos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iniciar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0" type="#_x0000_t62" style="position:absolute;left:0;text-align:left;margin-left:72.65pt;margin-top:1.05pt;width:207.3pt;height:54.4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" adj="2735,29831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Após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liberar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tela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eles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estarão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prontos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0"/>
                        </w:rPr>
                        <w:t>iniciar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transporte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889635</wp:posOffset>
                </wp:positionH>
                <wp:positionV relativeFrom="paragraph">
                  <wp:posOffset>5090795</wp:posOffset>
                </wp:positionV>
                <wp:extent cx="2632710" cy="1212850"/>
                <wp:effectExtent l="13335" t="490220" r="49530" b="11430"/>
                <wp:wrapNone/>
                <wp:docPr id="4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212850"/>
                        </a:xfrm>
                        <a:prstGeom prst="wedgeRoundRectCallout">
                          <a:avLst>
                            <a:gd name="adj1" fmla="val -51514"/>
                            <a:gd name="adj2" fmla="val 8795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iniciar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uma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o(s)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bloco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(s) e 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Start transportation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1" type="#_x0000_t62" style="position:absolute;left:0;text-align:left;margin-left:70.05pt;margin-top:400.85pt;width:207.3pt;height:95.5pt;rotation:180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" adj="-327,2979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iniciar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uma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o(s)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bloco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(s) e 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Start transportation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406515" cy="4925695"/>
            <wp:effectExtent l="0" t="0" r="0" b="8255"/>
            <wp:docPr id="87" name="Picture 148" descr="travel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travel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6515" cy="492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699770</wp:posOffset>
                </wp:positionH>
                <wp:positionV relativeFrom="paragraph">
                  <wp:posOffset>1554480</wp:posOffset>
                </wp:positionV>
                <wp:extent cx="2632710" cy="641350"/>
                <wp:effectExtent l="13970" t="249555" r="10795" b="13970"/>
                <wp:wrapNone/>
                <wp:docPr id="4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641350"/>
                        </a:xfrm>
                        <a:prstGeom prst="wedgeRoundRectCallout">
                          <a:avLst>
                            <a:gd name="adj1" fmla="val -39676"/>
                            <a:gd name="adj2" fmla="val 85245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Preencha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campos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clique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Start transportation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2" type="#_x0000_t62" style="position:absolute;left:0;text-align:left;margin-left:55.1pt;margin-top:122.4pt;width:207.3pt;height:50.5pt;rotation:180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" adj="2230,29213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Preencha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campos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clique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Start transportation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211445" cy="1935480"/>
            <wp:effectExtent l="0" t="0" r="8255" b="7620"/>
            <wp:docPr id="88" name="Picture 151" descr="travel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travel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445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727700" cy="4055745"/>
            <wp:effectExtent l="0" t="0" r="6350" b="1905"/>
            <wp:docPr id="89" name="Picture 155" descr="travel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travel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05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2652395</wp:posOffset>
                </wp:positionH>
                <wp:positionV relativeFrom="paragraph">
                  <wp:posOffset>149860</wp:posOffset>
                </wp:positionV>
                <wp:extent cx="2632710" cy="1049020"/>
                <wp:effectExtent l="13970" t="283210" r="10795" b="10795"/>
                <wp:wrapNone/>
                <wp:docPr id="3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049020"/>
                        </a:xfrm>
                        <a:prstGeom prst="wedgeRoundRectCallout">
                          <a:avLst>
                            <a:gd name="adj1" fmla="val -39653"/>
                            <a:gd name="adj2" fmla="val 7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informar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término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marque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Mark as completed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3" type="#_x0000_t62" style="position:absolute;left:0;text-align:left;margin-left:208.85pt;margin-top:11.8pt;width:207.3pt;height:82.6pt;rotation:180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" adj="2235,2702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informar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término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transporte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marque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Mark as completed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-227330</wp:posOffset>
                </wp:positionH>
                <wp:positionV relativeFrom="paragraph">
                  <wp:posOffset>154940</wp:posOffset>
                </wp:positionV>
                <wp:extent cx="2632710" cy="839470"/>
                <wp:effectExtent l="10795" t="231140" r="13970" b="15240"/>
                <wp:wrapNone/>
                <wp:docPr id="3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39470"/>
                        </a:xfrm>
                        <a:prstGeom prst="wedgeRoundRectCallout">
                          <a:avLst>
                            <a:gd name="adj1" fmla="val -39653"/>
                            <a:gd name="adj2" fmla="val 7513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ficaram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com o status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Started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4" type="#_x0000_t62" style="position:absolute;left:0;text-align:left;margin-left:-17.9pt;margin-top:12.2pt;width:207.3pt;height:66.1pt;rotation:180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" adj="2235,2702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transporte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ficaram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com o status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Started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407660" cy="1890395"/>
            <wp:effectExtent l="0" t="0" r="2540" b="0"/>
            <wp:docPr id="90" name="Picture 157" descr="travel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travel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66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2981960</wp:posOffset>
                </wp:positionH>
                <wp:positionV relativeFrom="paragraph">
                  <wp:posOffset>4588510</wp:posOffset>
                </wp:positionV>
                <wp:extent cx="2632710" cy="1529715"/>
                <wp:effectExtent l="10160" t="435610" r="14605" b="6350"/>
                <wp:wrapNone/>
                <wp:docPr id="2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529715"/>
                        </a:xfrm>
                        <a:prstGeom prst="wedgeRoundRectCallout">
                          <a:avLst>
                            <a:gd name="adj1" fmla="val -42958"/>
                            <a:gd name="adj2" fmla="val 7660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Após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informar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conclusão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último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percurso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passará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ficar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com o status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Completed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5" type="#_x0000_t62" style="position:absolute;left:0;text-align:left;margin-left:234.8pt;margin-top:361.3pt;width:207.3pt;height:120.45pt;rotation:180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" adj="1521,2734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Após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informar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conclusão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último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percurso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passará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ficar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com o status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Completed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109855</wp:posOffset>
                </wp:positionH>
                <wp:positionV relativeFrom="paragraph">
                  <wp:posOffset>4612640</wp:posOffset>
                </wp:positionV>
                <wp:extent cx="2632710" cy="1529715"/>
                <wp:effectExtent l="14605" t="431165" r="10160" b="10795"/>
                <wp:wrapNone/>
                <wp:docPr id="1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529715"/>
                        </a:xfrm>
                        <a:prstGeom prst="wedgeRoundRectCallout">
                          <a:avLst>
                            <a:gd name="adj1" fmla="val -42958"/>
                            <a:gd name="adj2" fmla="val 76606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tenha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mais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uma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rota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definida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ele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retorna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lista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com o status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Pending</w:t>
                            </w:r>
                            <w:r>
                              <w:rPr>
                                <w:sz w:val="20"/>
                              </w:rPr>
                              <w:t>”.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iniciar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concluir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segunda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parte do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transporte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repetir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passos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anteriores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6" type="#_x0000_t62" style="position:absolute;left:0;text-align:left;margin-left:8.65pt;margin-top:363.2pt;width:207.3pt;height:120.45pt;rotation:180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" adj="1521,27347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Caso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lote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tenha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mais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uma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rota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definida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ele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retorna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lista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com o status “</w:t>
                      </w:r>
                      <w:r>
                        <w:rPr>
                          <w:b/>
                          <w:bCs/>
                          <w:sz w:val="20"/>
                        </w:rPr>
                        <w:t>Pending</w:t>
                      </w:r>
                      <w:r>
                        <w:rPr>
                          <w:sz w:val="20"/>
                        </w:rPr>
                        <w:t>”.</w:t>
                      </w:r>
                      <w:proofErr w:type="gramEnd"/>
                      <w:r>
                        <w:rPr>
                          <w:sz w:val="20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0"/>
                        </w:rPr>
                        <w:t>iniciar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concluir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0"/>
                        </w:rPr>
                        <w:t>segunda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parte do </w:t>
                      </w:r>
                      <w:proofErr w:type="spellStart"/>
                      <w:r>
                        <w:rPr>
                          <w:sz w:val="20"/>
                        </w:rPr>
                        <w:t>transporte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repetir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passos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anteriores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008370" cy="4229735"/>
            <wp:effectExtent l="0" t="0" r="0" b="0"/>
            <wp:docPr id="91" name="Picture 158" descr="travel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travel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37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1632585</wp:posOffset>
                </wp:positionH>
                <wp:positionV relativeFrom="paragraph">
                  <wp:posOffset>-65405</wp:posOffset>
                </wp:positionV>
                <wp:extent cx="2632710" cy="1235075"/>
                <wp:effectExtent l="13335" t="10795" r="11430" b="468630"/>
                <wp:wrapNone/>
                <wp:docPr id="18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32710" cy="1235075"/>
                        </a:xfrm>
                        <a:prstGeom prst="wedgeRoundRectCallout">
                          <a:avLst>
                            <a:gd name="adj1" fmla="val 35648"/>
                            <a:gd name="adj2" fmla="val 8573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cada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alteração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apontamento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viagem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status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na</w:t>
                            </w:r>
                            <w:proofErr w:type="spellEnd"/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listagem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tela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Lots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”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atualiza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automaticamente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7" type="#_x0000_t62" style="position:absolute;left:0;text-align:left;margin-left:128.55pt;margin-top:-5.15pt;width:207.3pt;height:97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" adj="18500,29318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cada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alteração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apontamento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viagem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status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sz w:val="24"/>
                          <w:szCs w:val="24"/>
                        </w:rPr>
                        <w:t>na</w:t>
                      </w:r>
                      <w:proofErr w:type="spellEnd"/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listagem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tela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Lots</w:t>
                      </w:r>
                      <w:r>
                        <w:rPr>
                          <w:sz w:val="24"/>
                          <w:szCs w:val="24"/>
                        </w:rPr>
                        <w:t xml:space="preserve">”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atualiza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automaticamente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941060" cy="3651885"/>
            <wp:effectExtent l="0" t="0" r="2540" b="5715"/>
            <wp:docPr id="92" name="Picture 161" descr="travel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travel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2640330</wp:posOffset>
                </wp:positionH>
                <wp:positionV relativeFrom="paragraph">
                  <wp:posOffset>-240665</wp:posOffset>
                </wp:positionV>
                <wp:extent cx="2632710" cy="899160"/>
                <wp:effectExtent l="11430" t="397510" r="13335" b="8255"/>
                <wp:wrapNone/>
                <wp:docPr id="17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99160"/>
                        </a:xfrm>
                        <a:prstGeom prst="wedgeRoundRectCallout">
                          <a:avLst>
                            <a:gd name="adj1" fmla="val -35722"/>
                            <a:gd name="adj2" fmla="val 9133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obter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maiores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detalhes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Blocks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8" type="#_x0000_t62" style="position:absolute;left:0;text-align:left;margin-left:207.9pt;margin-top:-18.95pt;width:207.3pt;height:70.8pt;rotation:180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" adj="3084,305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obter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maiores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detalhes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basta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clicar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Blocks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299835" cy="2877820"/>
            <wp:effectExtent l="0" t="0" r="5715" b="0"/>
            <wp:docPr id="93" name="Picture 167" descr="trave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travel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C96F6A">
      <w:pPr>
        <w:numPr>
          <w:ilvl w:val="0"/>
          <w:numId w:val="4"/>
        </w:numPr>
        <w:spacing w:before="180"/>
        <w:jc w:val="both"/>
        <w:outlineLvl w:val="0"/>
        <w:rPr>
          <w:rFonts w:ascii="Calibri" w:eastAsia="Times New Roman" w:hAnsi="Calibri"/>
          <w:b/>
          <w:bCs/>
          <w:caps/>
          <w:color w:val="auto"/>
          <w:sz w:val="24"/>
          <w:szCs w:val="24"/>
        </w:rPr>
      </w:pPr>
      <w:bookmarkStart w:id="19" w:name="_Toc474766789"/>
      <w:r>
        <w:rPr>
          <w:rFonts w:ascii="Calibri" w:eastAsia="Times New Roman" w:hAnsi="Calibri"/>
          <w:b/>
          <w:bCs/>
          <w:caps/>
          <w:color w:val="auto"/>
          <w:sz w:val="24"/>
          <w:szCs w:val="24"/>
        </w:rPr>
        <w:t>POBLO</w:t>
      </w: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pict>
          <v:rect id="_x0000_i1036" style="width:451.35pt;height:1.5pt" o:preferrelative="t" o:hralign="center" o:hrstd="t" o:hrnoshade="t" o:hr="t" fillcolor="#c00000" stroked="f"/>
        </w:pict>
      </w:r>
      <w:bookmarkEnd w:id="19"/>
    </w:p>
    <w:p w:rsidR="003C5A77" w:rsidRDefault="008E7F28">
      <w:pPr>
        <w:spacing w:before="180"/>
        <w:jc w:val="both"/>
        <w:rPr>
          <w:rFonts w:ascii="Calibri" w:eastAsia="Times New Roman" w:hAnsi="Calibri"/>
          <w:caps/>
          <w:color w:val="auto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2339975</wp:posOffset>
                </wp:positionH>
                <wp:positionV relativeFrom="paragraph">
                  <wp:posOffset>4482465</wp:posOffset>
                </wp:positionV>
                <wp:extent cx="2632710" cy="899160"/>
                <wp:effectExtent l="15875" t="396240" r="8890" b="9525"/>
                <wp:wrapNone/>
                <wp:docPr id="16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99160"/>
                        </a:xfrm>
                        <a:prstGeom prst="wedgeRoundRectCallout">
                          <a:avLst>
                            <a:gd name="adj1" fmla="val -35722"/>
                            <a:gd name="adj2" fmla="val 9133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geral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documento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Commercial Invoice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mesmo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nome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09" type="#_x0000_t62" style="position:absolute;left:0;text-align:left;margin-left:184.25pt;margin-top:352.95pt;width:207.3pt;height:70.8pt;rotation:180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" adj="3084,305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geral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documento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Commercial Invoice </w:t>
                      </w:r>
                      <w:r>
                        <w:rPr>
                          <w:sz w:val="24"/>
                          <w:szCs w:val="24"/>
                        </w:rPr>
                        <w:t xml:space="preserve">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mesmo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nome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caps/>
          <w:noProof/>
          <w:color w:val="auto"/>
          <w:sz w:val="22"/>
          <w:szCs w:val="22"/>
          <w:lang w:val="pt-BR" w:eastAsia="pt-BR"/>
        </w:rPr>
        <w:drawing>
          <wp:inline distT="0" distB="0" distL="0" distR="0">
            <wp:extent cx="5721985" cy="4403725"/>
            <wp:effectExtent l="0" t="0" r="0" b="0"/>
            <wp:docPr id="95" name="Picture 179" descr="pobl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poblo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440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ind w:left="720" w:firstLine="720"/>
        <w:rPr>
          <w:rFonts w:ascii="Calibri" w:eastAsia="Times New Roman" w:hAnsi="Calibri"/>
          <w:caps/>
          <w:color w:val="auto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781685</wp:posOffset>
                </wp:positionH>
                <wp:positionV relativeFrom="paragraph">
                  <wp:posOffset>4765675</wp:posOffset>
                </wp:positionV>
                <wp:extent cx="2632710" cy="1552575"/>
                <wp:effectExtent l="10160" t="603250" r="14605" b="6350"/>
                <wp:wrapNone/>
                <wp:docPr id="15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552575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0"/>
                              </w:rPr>
                              <w:t>Preencher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campos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corretamente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informar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origem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destino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navio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se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necessário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Clique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Download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gerar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ducumento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  <w:proofErr w:type="gramEnd"/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abrirá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outra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aba no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seu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navegador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o pdf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será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carregado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0" type="#_x0000_t62" style="position:absolute;left:0;text-align:left;margin-left:61.55pt;margin-top:375.25pt;width:207.3pt;height:122.25pt;rotation:180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proofErr w:type="gramStart"/>
                      <w:r>
                        <w:rPr>
                          <w:sz w:val="20"/>
                        </w:rPr>
                        <w:t>Preencher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campos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corretamente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informar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origem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destino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navio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se </w:t>
                      </w:r>
                      <w:proofErr w:type="spellStart"/>
                      <w:r>
                        <w:rPr>
                          <w:sz w:val="20"/>
                        </w:rPr>
                        <w:t>necessário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gramStart"/>
                      <w:r>
                        <w:rPr>
                          <w:sz w:val="20"/>
                        </w:rPr>
                        <w:t xml:space="preserve">Clique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Download para </w:t>
                      </w:r>
                      <w:proofErr w:type="spellStart"/>
                      <w:r>
                        <w:rPr>
                          <w:sz w:val="20"/>
                        </w:rPr>
                        <w:t>gerar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ducumento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  <w:proofErr w:type="gramEnd"/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abrirá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outra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aba no </w:t>
                      </w:r>
                      <w:proofErr w:type="spellStart"/>
                      <w:r>
                        <w:rPr>
                          <w:sz w:val="20"/>
                        </w:rPr>
                        <w:t>seu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navegador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o pdf </w:t>
                      </w:r>
                      <w:proofErr w:type="spellStart"/>
                      <w:r>
                        <w:rPr>
                          <w:sz w:val="20"/>
                        </w:rPr>
                        <w:t>será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carregado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4241165" cy="5026660"/>
            <wp:effectExtent l="0" t="0" r="6985" b="2540"/>
            <wp:docPr id="96" name="Picture 181" descr="pobl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poblo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165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lastRenderedPageBreak/>
        <w:drawing>
          <wp:inline distT="0" distB="0" distL="0" distR="0">
            <wp:extent cx="5941060" cy="4504690"/>
            <wp:effectExtent l="0" t="0" r="2540" b="0"/>
            <wp:docPr id="97" name="Picture 184" descr="pobl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poblo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2934335</wp:posOffset>
                </wp:positionH>
                <wp:positionV relativeFrom="paragraph">
                  <wp:posOffset>301625</wp:posOffset>
                </wp:positionV>
                <wp:extent cx="2632710" cy="986155"/>
                <wp:effectExtent l="10160" t="387350" r="14605" b="7620"/>
                <wp:wrapNone/>
                <wp:docPr id="1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86155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outro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documento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basta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clicar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</w:t>
                            </w:r>
                            <w:r>
                              <w:rPr>
                                <w:sz w:val="20"/>
                              </w:rPr>
                              <w:t>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Draft</w:t>
                            </w:r>
                            <w:r>
                              <w:rPr>
                                <w:sz w:val="20"/>
                              </w:rPr>
                              <w:t>”.</w:t>
                            </w:r>
                            <w:proofErr w:type="gramEnd"/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Clique no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...</w:t>
                            </w:r>
                            <w:proofErr w:type="gramStart"/>
                            <w:r>
                              <w:rPr>
                                <w:sz w:val="20"/>
                              </w:rPr>
                              <w:t xml:space="preserve">” 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Obs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para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incluir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alguma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informação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1" type="#_x0000_t62" style="position:absolute;left:0;text-align:left;margin-left:231.05pt;margin-top:23.75pt;width:207.3pt;height:77.65pt;rotation:180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gramStart"/>
                      <w:r>
                        <w:rPr>
                          <w:sz w:val="20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0"/>
                        </w:rPr>
                        <w:t>incluir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outro </w:t>
                      </w:r>
                      <w:proofErr w:type="spellStart"/>
                      <w:r>
                        <w:rPr>
                          <w:sz w:val="20"/>
                        </w:rPr>
                        <w:t>documento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0"/>
                        </w:rPr>
                        <w:t>basta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clicar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</w:t>
                      </w:r>
                      <w:r>
                        <w:rPr>
                          <w:sz w:val="20"/>
                        </w:rPr>
                        <w:t>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Draft</w:t>
                      </w:r>
                      <w:r>
                        <w:rPr>
                          <w:sz w:val="20"/>
                        </w:rPr>
                        <w:t>”.</w:t>
                      </w:r>
                      <w:proofErr w:type="gramEnd"/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Clique no </w:t>
                      </w: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...</w:t>
                      </w:r>
                      <w:proofErr w:type="gramStart"/>
                      <w:r>
                        <w:rPr>
                          <w:sz w:val="20"/>
                        </w:rPr>
                        <w:t xml:space="preserve">” 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proofErr w:type="gram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Obs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para </w:t>
                      </w:r>
                      <w:proofErr w:type="spellStart"/>
                      <w:r>
                        <w:rPr>
                          <w:sz w:val="20"/>
                        </w:rPr>
                        <w:t>incluir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alguma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informação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88900</wp:posOffset>
                </wp:positionH>
                <wp:positionV relativeFrom="paragraph">
                  <wp:posOffset>287655</wp:posOffset>
                </wp:positionV>
                <wp:extent cx="2632710" cy="986155"/>
                <wp:effectExtent l="12700" t="392430" r="12065" b="12065"/>
                <wp:wrapNone/>
                <wp:docPr id="13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86155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Após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download do Commercial Invoice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mudará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cor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indicando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documento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foi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emitido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2" type="#_x0000_t62" style="position:absolute;left:0;text-align:left;margin-left:7pt;margin-top:22.65pt;width:207.3pt;height:77.65pt;rotation:180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Após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download do Commercial Invoice o </w:t>
                      </w:r>
                      <w:proofErr w:type="spellStart"/>
                      <w:r>
                        <w:rPr>
                          <w:sz w:val="20"/>
                        </w:rPr>
                        <w:t>botão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mudará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0"/>
                        </w:rPr>
                        <w:t>cor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indicando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que </w:t>
                      </w:r>
                      <w:proofErr w:type="spellStart"/>
                      <w:r>
                        <w:rPr>
                          <w:sz w:val="20"/>
                        </w:rPr>
                        <w:t>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documento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foi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emitido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both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829945</wp:posOffset>
                </wp:positionH>
                <wp:positionV relativeFrom="paragraph">
                  <wp:posOffset>1603375</wp:posOffset>
                </wp:positionV>
                <wp:extent cx="2632710" cy="986155"/>
                <wp:effectExtent l="10795" t="393700" r="13970" b="10795"/>
                <wp:wrapNone/>
                <wp:docPr id="12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986155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arquivo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desejado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e 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Upload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>”.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3" type="#_x0000_t62" style="position:absolute;left:0;text-align:left;margin-left:65.35pt;margin-top:126.25pt;width:207.3pt;height:77.65pt;rotation:180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Selecione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arquivo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desejado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e 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Upload</w:t>
                      </w:r>
                      <w:r>
                        <w:rPr>
                          <w:sz w:val="24"/>
                          <w:szCs w:val="24"/>
                        </w:rPr>
                        <w:t>”.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4061460" cy="1638300"/>
            <wp:effectExtent l="0" t="0" r="0" b="0"/>
            <wp:docPr id="98" name="Picture 187" descr="pobl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poblo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5941060" cy="4504690"/>
            <wp:effectExtent l="0" t="0" r="2540" b="0"/>
            <wp:docPr id="99" name="Picture 184" descr="pobl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poblo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2704465</wp:posOffset>
                </wp:positionH>
                <wp:positionV relativeFrom="paragraph">
                  <wp:posOffset>63500</wp:posOffset>
                </wp:positionV>
                <wp:extent cx="2632710" cy="899160"/>
                <wp:effectExtent l="8890" t="396875" r="6350" b="8890"/>
                <wp:wrapNone/>
                <wp:docPr id="1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899160"/>
                        </a:xfrm>
                        <a:prstGeom prst="wedgeRoundRectCallout">
                          <a:avLst>
                            <a:gd name="adj1" fmla="val -35722"/>
                            <a:gd name="adj2" fmla="val 91338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4"/>
                                <w:szCs w:val="24"/>
                              </w:rPr>
                              <w:t xml:space="preserve">Para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geral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documento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Packing List 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clique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botão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mesmo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nome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4" type="#_x0000_t62" style="position:absolute;left:0;text-align:left;margin-left:212.95pt;margin-top:5pt;width:207.3pt;height:70.8pt;rotation:180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" adj="3084,305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4"/>
                          <w:szCs w:val="24"/>
                        </w:rPr>
                        <w:t xml:space="preserve">Para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geral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documento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Packing List </w:t>
                      </w:r>
                      <w:r>
                        <w:rPr>
                          <w:sz w:val="24"/>
                          <w:szCs w:val="24"/>
                        </w:rPr>
                        <w:t xml:space="preserve">clique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botão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de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mesmo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nome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521970</wp:posOffset>
                </wp:positionH>
                <wp:positionV relativeFrom="paragraph">
                  <wp:posOffset>3430905</wp:posOffset>
                </wp:positionV>
                <wp:extent cx="2632710" cy="1556385"/>
                <wp:effectExtent l="7620" t="601980" r="7620" b="13335"/>
                <wp:wrapNone/>
                <wp:docPr id="10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556385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 xml:space="preserve">O packing list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carregará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dados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preenchidos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no commercial invoice.</w:t>
                            </w:r>
                          </w:p>
                          <w:p w:rsidR="003C5A77" w:rsidRDefault="00C96F6A">
                            <w:pPr>
                              <w:rPr>
                                <w:sz w:val="20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</w:rPr>
                              <w:t>Clicando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0"/>
                              </w:rPr>
                              <w:t>Download</w:t>
                            </w:r>
                            <w:r>
                              <w:rPr>
                                <w:sz w:val="20"/>
                              </w:rPr>
                              <w:t xml:space="preserve">”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sistema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abrirá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outra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aba no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navegador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carregará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0"/>
                              </w:rPr>
                              <w:t>documento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5" type="#_x0000_t62" style="position:absolute;left:0;text-align:left;margin-left:41.1pt;margin-top:270.15pt;width:207.3pt;height:122.55pt;rotation:180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 xml:space="preserve">O packing list </w:t>
                      </w:r>
                      <w:proofErr w:type="spellStart"/>
                      <w:r>
                        <w:rPr>
                          <w:sz w:val="20"/>
                        </w:rPr>
                        <w:t>carregará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dados </w:t>
                      </w:r>
                      <w:proofErr w:type="spellStart"/>
                      <w:r>
                        <w:rPr>
                          <w:sz w:val="20"/>
                        </w:rPr>
                        <w:t>preenchidos</w:t>
                      </w:r>
                      <w:proofErr w:type="spellEnd"/>
                      <w:r>
                        <w:rPr>
                          <w:sz w:val="20"/>
                        </w:rPr>
                        <w:t xml:space="preserve"> no commercial invoice.</w:t>
                      </w:r>
                    </w:p>
                    <w:p w:rsidR="003C5A77" w:rsidRDefault="00C96F6A">
                      <w:pPr>
                        <w:rPr>
                          <w:sz w:val="20"/>
                        </w:rPr>
                      </w:pPr>
                      <w:proofErr w:type="spellStart"/>
                      <w:r>
                        <w:rPr>
                          <w:sz w:val="20"/>
                        </w:rPr>
                        <w:t>Clicando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em</w:t>
                      </w:r>
                      <w:proofErr w:type="spellEnd"/>
                      <w:r>
                        <w:rPr>
                          <w:sz w:val="20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0"/>
                        </w:rPr>
                        <w:t>Download</w:t>
                      </w:r>
                      <w:r>
                        <w:rPr>
                          <w:sz w:val="20"/>
                        </w:rPr>
                        <w:t xml:space="preserve">” o </w:t>
                      </w:r>
                      <w:proofErr w:type="spellStart"/>
                      <w:r>
                        <w:rPr>
                          <w:sz w:val="20"/>
                        </w:rPr>
                        <w:t>sistema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abrirá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</w:rPr>
                        <w:t>outra</w:t>
                      </w:r>
                      <w:proofErr w:type="spellEnd"/>
                      <w:r>
                        <w:rPr>
                          <w:sz w:val="20"/>
                        </w:rPr>
                        <w:t xml:space="preserve"> aba no </w:t>
                      </w:r>
                      <w:proofErr w:type="spellStart"/>
                      <w:r>
                        <w:rPr>
                          <w:sz w:val="20"/>
                        </w:rPr>
                        <w:t>navegador</w:t>
                      </w:r>
                      <w:proofErr w:type="spellEnd"/>
                      <w:r>
                        <w:rPr>
                          <w:sz w:val="20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0"/>
                        </w:rPr>
                        <w:t>carregará</w:t>
                      </w:r>
                      <w:proofErr w:type="spellEnd"/>
                      <w:r>
                        <w:rPr>
                          <w:sz w:val="20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0"/>
                        </w:rPr>
                        <w:t>documento</w:t>
                      </w:r>
                      <w:proofErr w:type="spellEnd"/>
                      <w:r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3932555" cy="3573145"/>
            <wp:effectExtent l="0" t="0" r="0" b="8255"/>
            <wp:docPr id="100" name="Picture 191" descr="pobl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poblo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3C5A77" w:rsidRDefault="003C5A77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</w:p>
    <w:p w:rsidR="007028F3" w:rsidRDefault="008E7F28">
      <w:pPr>
        <w:spacing w:before="180"/>
        <w:jc w:val="center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2842260</wp:posOffset>
                </wp:positionH>
                <wp:positionV relativeFrom="paragraph">
                  <wp:posOffset>4330065</wp:posOffset>
                </wp:positionV>
                <wp:extent cx="2632710" cy="1490980"/>
                <wp:effectExtent l="13335" t="577215" r="11430" b="8255"/>
                <wp:wrapNone/>
                <wp:docPr id="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32710" cy="1490980"/>
                        </a:xfrm>
                        <a:prstGeom prst="wedgeRoundRectCallout">
                          <a:avLst>
                            <a:gd name="adj1" fmla="val -40954"/>
                            <a:gd name="adj2" fmla="val 87171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3C5A77" w:rsidRDefault="00C96F6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Caso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4"/>
                                <w:szCs w:val="24"/>
                              </w:rPr>
                              <w:t>a</w:t>
                            </w:r>
                            <w:proofErr w:type="gram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entrega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</w:t>
                            </w:r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for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concluída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após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emissão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dos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documentos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Commercial Invoice e Packing List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lote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não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aparecerá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novamente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 xml:space="preserve"> no </w:t>
                            </w:r>
                            <w:proofErr w:type="spellStart"/>
                            <w:r>
                              <w:rPr>
                                <w:sz w:val="24"/>
                                <w:szCs w:val="24"/>
                              </w:rPr>
                              <w:t>poblo</w:t>
                            </w:r>
                            <w:proofErr w:type="spellEnd"/>
                            <w:r>
                              <w:rPr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6" type="#_x0000_t62" style="position:absolute;left:0;text-align:left;margin-left:223.8pt;margin-top:340.95pt;width:207.3pt;height:117.4pt;rotation:180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" adj="1954,29629" fillcolor="#bbd5f0" strokecolor="#739cc3" strokeweight="1pt">
                <v:fill color2="#9cbee0" focus="100%" type="gradient"/>
                <v:stroke miterlimit="2"/>
                <v:textbox>
                  <w:txbxContent>
                    <w:p w:rsidR="003C5A77" w:rsidRDefault="00C96F6A">
                      <w:pPr>
                        <w:rPr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sz w:val="24"/>
                          <w:szCs w:val="24"/>
                        </w:rPr>
                        <w:t>Caso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>
                        <w:rPr>
                          <w:sz w:val="24"/>
                          <w:szCs w:val="24"/>
                        </w:rPr>
                        <w:t>a</w:t>
                      </w:r>
                      <w:proofErr w:type="gram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entrega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</w:t>
                      </w:r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for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concluída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após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a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emissão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dos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documentos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Commercial Invoice e Packing List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lote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não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aparecerá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novamente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 xml:space="preserve"> no </w:t>
                      </w:r>
                      <w:proofErr w:type="spellStart"/>
                      <w:r>
                        <w:rPr>
                          <w:sz w:val="24"/>
                          <w:szCs w:val="24"/>
                        </w:rPr>
                        <w:t>poblo</w:t>
                      </w:r>
                      <w:proofErr w:type="spellEnd"/>
                      <w:r>
                        <w:rPr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/>
          <w:b/>
          <w:bCs/>
          <w:caps/>
          <w:noProof/>
          <w:color w:val="C00000"/>
          <w:sz w:val="22"/>
          <w:szCs w:val="22"/>
          <w:lang w:val="pt-BR" w:eastAsia="pt-BR"/>
        </w:rPr>
        <w:drawing>
          <wp:inline distT="0" distB="0" distL="0" distR="0">
            <wp:extent cx="6299835" cy="4050030"/>
            <wp:effectExtent l="0" t="0" r="5715" b="7620"/>
            <wp:docPr id="101" name="Picture 193" descr="pobl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poblo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F3" w:rsidRDefault="007028F3">
      <w:pPr>
        <w:spacing w:after="200" w:line="276" w:lineRule="auto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  <w:br w:type="page"/>
      </w:r>
    </w:p>
    <w:p w:rsidR="003C5A77" w:rsidRDefault="00C531B0" w:rsidP="00F163EF">
      <w:pPr>
        <w:pStyle w:val="Ttulo1"/>
        <w:numPr>
          <w:ilvl w:val="0"/>
          <w:numId w:val="4"/>
        </w:numPr>
        <w:rPr>
          <w:rFonts w:asciiTheme="minorHAnsi" w:hAnsiTheme="minorHAnsi" w:cstheme="minorHAnsi"/>
          <w:b/>
          <w:color w:val="auto"/>
          <w:sz w:val="24"/>
          <w:szCs w:val="24"/>
        </w:rPr>
      </w:pPr>
      <w:r w:rsidRPr="00C531B0">
        <w:rPr>
          <w:rFonts w:asciiTheme="minorHAnsi" w:hAnsiTheme="minorHAnsi" w:cstheme="minorHAnsi"/>
          <w:b/>
          <w:color w:val="auto"/>
          <w:sz w:val="24"/>
          <w:szCs w:val="24"/>
        </w:rPr>
        <w:lastRenderedPageBreak/>
        <w:t>QUALIDADE</w:t>
      </w:r>
    </w:p>
    <w:p w:rsidR="00A94776" w:rsidRPr="00A94776" w:rsidRDefault="00A94776" w:rsidP="00A94776">
      <w:bookmarkStart w:id="20" w:name="_GoBack"/>
      <w:bookmarkEnd w:id="20"/>
    </w:p>
    <w:p w:rsidR="00F163EF" w:rsidRDefault="00F163EF" w:rsidP="00F163EF"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A282218" wp14:editId="40B0A525">
                <wp:simplePos x="0" y="0"/>
                <wp:positionH relativeFrom="column">
                  <wp:posOffset>2468319</wp:posOffset>
                </wp:positionH>
                <wp:positionV relativeFrom="paragraph">
                  <wp:posOffset>1868941</wp:posOffset>
                </wp:positionV>
                <wp:extent cx="2069465" cy="543560"/>
                <wp:effectExtent l="723900" t="171450" r="26035" b="27940"/>
                <wp:wrapNone/>
                <wp:docPr id="179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069465" cy="543560"/>
                        </a:xfrm>
                        <a:prstGeom prst="wedgeRoundRectCallout">
                          <a:avLst>
                            <a:gd name="adj1" fmla="val 83668"/>
                            <a:gd name="adj2" fmla="val 78690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F163EF" w:rsidRDefault="00F163EF" w:rsidP="00F163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Qualities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7" type="#_x0000_t62" style="position:absolute;margin-left:194.35pt;margin-top:147.15pt;width:162.95pt;height:42.8pt;rotation:18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" adj="28872,27797" fillcolor="#bbd5f0" strokecolor="#739cc3" strokeweight="1pt">
                <v:fill color2="#9cbee0" focus="100%" type="gradient"/>
                <v:stroke miterlimit="2"/>
                <v:textbox>
                  <w:txbxContent>
                    <w:p w:rsidR="00F163EF" w:rsidRDefault="00F163EF" w:rsidP="00F163EF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Qualities</w:t>
                      </w:r>
                      <w:r>
                        <w:rPr>
                          <w:sz w:val="28"/>
                          <w:szCs w:val="28"/>
                        </w:rPr>
                        <w:t>”</w:t>
                      </w:r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53BC5FA5" wp14:editId="7CAE29A9">
            <wp:extent cx="2579575" cy="2412220"/>
            <wp:effectExtent l="0" t="0" r="0" b="762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79469" cy="241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3EF" w:rsidRDefault="00F163EF" w:rsidP="00F163EF"/>
    <w:p w:rsidR="00F163EF" w:rsidRDefault="00F163EF" w:rsidP="00F163EF"/>
    <w:p w:rsidR="00F163EF" w:rsidRPr="00F163EF" w:rsidRDefault="00F163EF" w:rsidP="00F163EF">
      <w:proofErr w:type="spellStart"/>
      <w:proofErr w:type="gramStart"/>
      <w:r>
        <w:t>Listagem</w:t>
      </w:r>
      <w:proofErr w:type="spellEnd"/>
      <w:r>
        <w:t xml:space="preserve"> das </w:t>
      </w:r>
      <w:proofErr w:type="spellStart"/>
      <w:r>
        <w:t>qualidades</w:t>
      </w:r>
      <w:proofErr w:type="spellEnd"/>
      <w:r>
        <w:t>.</w:t>
      </w:r>
      <w:proofErr w:type="gramEnd"/>
    </w:p>
    <w:p w:rsidR="002B0922" w:rsidRDefault="00F163EF" w:rsidP="007028F3">
      <w:pPr>
        <w:spacing w:before="180"/>
        <w:rPr>
          <w:rFonts w:ascii="Calibri" w:eastAsia="Times New Roman" w:hAnsi="Calibri"/>
          <w:b/>
          <w:bCs/>
          <w:caps/>
          <w:color w:val="C00000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CBC047C" wp14:editId="2404BAE0">
                <wp:simplePos x="0" y="0"/>
                <wp:positionH relativeFrom="column">
                  <wp:posOffset>1239769</wp:posOffset>
                </wp:positionH>
                <wp:positionV relativeFrom="paragraph">
                  <wp:posOffset>1337458</wp:posOffset>
                </wp:positionV>
                <wp:extent cx="2069465" cy="543560"/>
                <wp:effectExtent l="762000" t="933450" r="26035" b="27940"/>
                <wp:wrapNone/>
                <wp:docPr id="181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069465" cy="543560"/>
                        </a:xfrm>
                        <a:prstGeom prst="wedgeRoundRectCallout">
                          <a:avLst>
                            <a:gd name="adj1" fmla="val 86108"/>
                            <a:gd name="adj2" fmla="val 215953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F163EF" w:rsidRDefault="00F163EF" w:rsidP="00F163EF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28"/>
                                <w:szCs w:val="28"/>
                              </w:rPr>
                              <w:t>Selecione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“</w:t>
                            </w: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New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”.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8" type="#_x0000_t62" style="position:absolute;margin-left:97.6pt;margin-top:105.3pt;width:162.95pt;height:42.8pt;rotation:18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" adj="29399,57446" fillcolor="#bbd5f0" strokecolor="#739cc3" strokeweight="1pt">
                <v:fill color2="#9cbee0" focus="100%" type="gradient"/>
                <v:stroke miterlimit="2"/>
                <v:textbox>
                  <w:txbxContent>
                    <w:p w:rsidR="00F163EF" w:rsidRDefault="00F163EF" w:rsidP="00F163EF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proofErr w:type="gramStart"/>
                      <w:r>
                        <w:rPr>
                          <w:sz w:val="28"/>
                          <w:szCs w:val="28"/>
                        </w:rPr>
                        <w:t>Selecione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“</w:t>
                      </w:r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New</w:t>
                      </w:r>
                      <w:r>
                        <w:rPr>
                          <w:sz w:val="28"/>
                          <w:szCs w:val="28"/>
                        </w:rPr>
                        <w:t>”.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68DBD2CE" wp14:editId="54332238">
            <wp:extent cx="5612130" cy="1331595"/>
            <wp:effectExtent l="0" t="0" r="7620" b="190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0922" w:rsidRPr="002B0922" w:rsidRDefault="002B0922" w:rsidP="002B0922">
      <w:pPr>
        <w:rPr>
          <w:rFonts w:ascii="Calibri" w:eastAsia="Times New Roman" w:hAnsi="Calibri"/>
          <w:sz w:val="22"/>
          <w:szCs w:val="22"/>
        </w:rPr>
      </w:pPr>
    </w:p>
    <w:p w:rsidR="002B0922" w:rsidRPr="002B0922" w:rsidRDefault="002B0922" w:rsidP="002B0922">
      <w:pPr>
        <w:rPr>
          <w:rFonts w:ascii="Calibri" w:eastAsia="Times New Roman" w:hAnsi="Calibri"/>
          <w:sz w:val="22"/>
          <w:szCs w:val="22"/>
        </w:rPr>
      </w:pPr>
    </w:p>
    <w:p w:rsidR="002B0922" w:rsidRDefault="002B0922" w:rsidP="002B0922">
      <w:pPr>
        <w:rPr>
          <w:rFonts w:ascii="Calibri" w:eastAsia="Times New Roman" w:hAnsi="Calibri"/>
          <w:sz w:val="22"/>
          <w:szCs w:val="22"/>
        </w:rPr>
      </w:pPr>
    </w:p>
    <w:p w:rsidR="007028F3" w:rsidRPr="002B0922" w:rsidRDefault="002B0922" w:rsidP="002B0922">
      <w:pPr>
        <w:rPr>
          <w:rFonts w:ascii="Calibri" w:eastAsia="Times New Roman" w:hAnsi="Calibri"/>
          <w:sz w:val="22"/>
          <w:szCs w:val="22"/>
        </w:rPr>
      </w:pPr>
      <w:r>
        <w:rPr>
          <w:noProof/>
          <w:sz w:val="22"/>
          <w:lang w:val="pt-BR" w:eastAsia="pt-BR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A8B60A0" wp14:editId="200692A0">
                <wp:simplePos x="0" y="0"/>
                <wp:positionH relativeFrom="column">
                  <wp:posOffset>3831503</wp:posOffset>
                </wp:positionH>
                <wp:positionV relativeFrom="paragraph">
                  <wp:posOffset>2084797</wp:posOffset>
                </wp:positionV>
                <wp:extent cx="2681492" cy="841473"/>
                <wp:effectExtent l="323850" t="952500" r="24130" b="15875"/>
                <wp:wrapNone/>
                <wp:docPr id="184" name="Rounded Rectangular Callout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2681492" cy="841473"/>
                        </a:xfrm>
                        <a:prstGeom prst="wedgeRoundRectCallout">
                          <a:avLst>
                            <a:gd name="adj1" fmla="val 61440"/>
                            <a:gd name="adj2" fmla="val 161254"/>
                            <a:gd name="adj3" fmla="val 16667"/>
                          </a:avLst>
                        </a:prstGeom>
                        <a:gradFill rotWithShape="0">
                          <a:gsLst>
                            <a:gs pos="0">
                              <a:srgbClr val="BBD5F0"/>
                            </a:gs>
                            <a:gs pos="100000">
                              <a:srgbClr val="9CBEE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739CC3"/>
                          </a:solidFill>
                          <a:miter lim="200000"/>
                          <a:headEnd/>
                          <a:tailEnd/>
                        </a:ln>
                      </wps:spPr>
                      <wps:txbx>
                        <w:txbxContent>
                          <w:p w:rsidR="002B0922" w:rsidRDefault="002B0922" w:rsidP="002B0922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Digite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nome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e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escolha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tipo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 xml:space="preserve"> de “block” da </w:t>
                            </w:r>
                            <w:proofErr w:type="spellStart"/>
                            <w:r>
                              <w:rPr>
                                <w:sz w:val="28"/>
                                <w:szCs w:val="28"/>
                              </w:rPr>
                              <w:t>Qualidade</w:t>
                            </w:r>
                            <w:proofErr w:type="spellEnd"/>
                            <w:r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119" type="#_x0000_t62" style="position:absolute;margin-left:301.7pt;margin-top:164.15pt;width:211.15pt;height:66.25pt;rotation:18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" adj="24071,45631" fillcolor="#bbd5f0" strokecolor="#739cc3" strokeweight="1pt">
                <v:fill color2="#9cbee0" focus="100%" type="gradient"/>
                <v:stroke miterlimit="2"/>
                <v:textbox>
                  <w:txbxContent>
                    <w:p w:rsidR="002B0922" w:rsidRDefault="002B0922" w:rsidP="002B0922">
                      <w:pPr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sz w:val="28"/>
                          <w:szCs w:val="28"/>
                        </w:rPr>
                        <w:t>Digite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nome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e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escolha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tipo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 xml:space="preserve"> de “block” da </w:t>
                      </w:r>
                      <w:proofErr w:type="spellStart"/>
                      <w:r>
                        <w:rPr>
                          <w:sz w:val="28"/>
                          <w:szCs w:val="28"/>
                        </w:rPr>
                        <w:t>Qualidade</w:t>
                      </w:r>
                      <w:proofErr w:type="spellEnd"/>
                      <w:r>
                        <w:rPr>
                          <w:sz w:val="28"/>
                          <w:szCs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BR" w:eastAsia="pt-BR"/>
        </w:rPr>
        <w:drawing>
          <wp:inline distT="0" distB="0" distL="0" distR="0" wp14:anchorId="1EF446A3" wp14:editId="1C4692E4">
            <wp:extent cx="3500525" cy="1837795"/>
            <wp:effectExtent l="0" t="0" r="5080" b="0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02007" cy="183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28F3" w:rsidRPr="002B0922">
      <w:footerReference w:type="default" r:id="rId88"/>
      <w:footerReference w:type="first" r:id="rId89"/>
      <w:pgSz w:w="11907" w:h="16839"/>
      <w:pgMar w:top="1440" w:right="1440" w:bottom="1440" w:left="1440" w:header="720" w:footer="802" w:gutter="0"/>
      <w:pgNumType w:fmt="numberInDash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6F6A" w:rsidRDefault="00C96F6A">
      <w:pPr>
        <w:spacing w:after="0" w:line="240" w:lineRule="auto"/>
      </w:pPr>
      <w:r>
        <w:separator/>
      </w:r>
    </w:p>
  </w:endnote>
  <w:endnote w:type="continuationSeparator" w:id="0">
    <w:p w:rsidR="00C96F6A" w:rsidRDefault="00C96F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Black">
    <w:altName w:val="DejaVu Sans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Lucida Grande">
    <w:altName w:val="Kedage"/>
    <w:charset w:val="00"/>
    <w:family w:val="auto"/>
    <w:pitch w:val="default"/>
    <w:sig w:usb0="00000000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ankGothic Lt BT">
    <w:altName w:val="Sitka Small"/>
    <w:charset w:val="00"/>
    <w:family w:val="auto"/>
    <w:pitch w:val="default"/>
  </w:font>
  <w:font w:name="Bank Gothic Light BT">
    <w:altName w:val="Sitka Small"/>
    <w:charset w:val="00"/>
    <w:family w:val="auto"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3C5A77">
    <w:pPr>
      <w:pStyle w:val="Rodap"/>
      <w:rPr>
        <w:rFonts w:ascii="BankGothic Lt BT" w:hAnsi="BankGothic Lt BT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3C5A77">
    <w:pPr>
      <w:pStyle w:val="Rodap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3C5A77">
    <w:pPr>
      <w:pStyle w:val="Rodap"/>
      <w:rPr>
        <w:rFonts w:ascii="BankGothic Lt BT" w:hAnsi="BankGothic Lt BT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C96F6A">
    <w:pPr>
      <w:pStyle w:val="Rodap"/>
    </w:pPr>
    <w:r>
      <w:rPr>
        <w:rFonts w:ascii="Calibri" w:eastAsia="Times New Roman" w:hAnsi="Calibri"/>
        <w:color w:val="C00000"/>
        <w:sz w:val="22"/>
        <w:szCs w:val="22"/>
      </w:rPr>
      <w:pict>
        <v:rect id="FreeForm 5" o:spid="_x0000_i1047" style="width:451.35pt;height:1.5pt" o:preferrelative="t" o:hralign="center" o:hrstd="t" o:hrnoshade="t" o:hr="t" fillcolor="#c00000" stroked="f"/>
      </w:pict>
    </w:r>
    <w:r w:rsidR="008E7F28">
      <w:rPr>
        <w:noProof/>
        <w:lang w:val="pt-BR" w:eastAsia="pt-BR"/>
      </w:rPr>
      <w:drawing>
        <wp:inline distT="0" distB="0" distL="0" distR="0">
          <wp:extent cx="229870" cy="207645"/>
          <wp:effectExtent l="0" t="0" r="0" b="1905"/>
          <wp:docPr id="20" name="Imagem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9870" cy="207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8E7F28">
    <w:pPr>
      <w:pStyle w:val="Rodap"/>
      <w:rPr>
        <w:rFonts w:ascii="BankGothic Lt BT" w:hAnsi="BankGothic Lt BT"/>
      </w:rPr>
    </w:pPr>
    <w:r>
      <w:rPr>
        <w:noProof/>
        <w:lang w:val="pt-BR" w:eastAsia="pt-BR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5732145" cy="312420"/>
              <wp:effectExtent l="0" t="0" r="0" b="0"/>
              <wp:wrapNone/>
              <wp:docPr id="2" name="Text Box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32145" cy="312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C5A77" w:rsidRDefault="00C96F6A">
                          <w:pPr>
                            <w:pStyle w:val="Rodap"/>
                          </w:pPr>
                          <w:r>
                            <w:rPr>
                              <w:rFonts w:ascii="Calibri" w:eastAsia="Times New Roman" w:hAnsi="Calibri"/>
                              <w:color w:val="C00000"/>
                              <w:sz w:val="22"/>
                              <w:szCs w:val="22"/>
                            </w:rPr>
                            <w:pict>
                              <v:rect id="_x0000_i1049" style="width:451.35pt;height:1.5pt" o:preferrelative="t" o:hralign="center" o:hrstd="t" o:hrnoshade="t" o:hr="t" fillcolor="#c00000" stroked="f"/>
                            </w:pict>
                          </w:r>
                          <w:r w:rsidR="008E7F28">
                            <w:rPr>
                              <w:noProof/>
                              <w:lang w:val="pt-BR" w:eastAsia="pt-BR"/>
                            </w:rPr>
                            <w:drawing>
                              <wp:inline distT="0" distB="0" distL="0" distR="0">
                                <wp:extent cx="229870" cy="207645"/>
                                <wp:effectExtent l="0" t="0" r="0" b="1905"/>
                                <wp:docPr id="107" name="Imagem 1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Imagem 14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29870" cy="207645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rFonts w:ascii="Calibri" w:eastAsia="Times New Roman" w:hAnsi="Calibri"/>
                              <w:color w:val="C00000"/>
                              <w:sz w:val="22"/>
                              <w:szCs w:val="22"/>
                            </w:rPr>
                            <w:t xml:space="preserve"> </w:t>
                          </w:r>
                          <w:r>
                            <w:rPr>
                              <w:rFonts w:ascii="Calibri" w:eastAsia="Times New Roman" w:hAnsi="Calibri"/>
                              <w:color w:val="C00000"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rFonts w:ascii="Calibri" w:eastAsia="Times New Roman" w:hAnsi="Calibri"/>
                              <w:color w:val="C00000"/>
                              <w:sz w:val="22"/>
                              <w:szCs w:val="22"/>
                            </w:rPr>
                            <w:tab/>
                          </w:r>
                          <w:r>
                            <w:rPr>
                              <w:rFonts w:ascii="BankGothic Lt BT" w:eastAsia="Times New Roman" w:hAnsi="BankGothic Lt BT"/>
                              <w:color w:val="C00000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rFonts w:ascii="BankGothic Lt BT" w:eastAsia="Times New Roman" w:hAnsi="BankGothic Lt BT"/>
                              <w:color w:val="C00000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>
                            <w:rPr>
                              <w:rFonts w:ascii="BankGothic Lt BT" w:eastAsia="Times New Roman" w:hAnsi="BankGothic Lt BT"/>
                              <w:color w:val="C00000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A94776" w:rsidRPr="00A94776">
                            <w:rPr>
                              <w:noProof/>
                            </w:rPr>
                            <w:t>- 48 -</w:t>
                          </w:r>
                          <w:r>
                            <w:rPr>
                              <w:rFonts w:ascii="BankGothic Lt BT" w:eastAsia="Times New Roman" w:hAnsi="BankGothic Lt BT"/>
                              <w:color w:val="C00000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2" o:spid="_x0000_s1120" type="#_x0000_t202" style="position:absolute;margin-left:0;margin-top:0;width:451.35pt;height:24.6pt;z-index:251658240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" filled="f" stroked="f">
              <v:textbox style="mso-fit-shape-to-text:t" inset="0,0,0,0">
                <w:txbxContent>
                  <w:p w:rsidR="003C5A77" w:rsidRDefault="00C96F6A">
                    <w:pPr>
                      <w:pStyle w:val="Rodap"/>
                    </w:pPr>
                    <w:r>
                      <w:rPr>
                        <w:rFonts w:ascii="Calibri" w:eastAsia="Times New Roman" w:hAnsi="Calibri"/>
                        <w:color w:val="C00000"/>
                        <w:sz w:val="22"/>
                        <w:szCs w:val="22"/>
                      </w:rPr>
                      <w:pict>
                        <v:rect id="_x0000_i1049" style="width:451.35pt;height:1.5pt" o:preferrelative="t" o:hralign="center" o:hrstd="t" o:hrnoshade="t" o:hr="t" fillcolor="#c00000" stroked="f"/>
                      </w:pict>
                    </w:r>
                    <w:r w:rsidR="008E7F28">
                      <w:rPr>
                        <w:noProof/>
                        <w:lang w:val="pt-BR" w:eastAsia="pt-BR"/>
                      </w:rPr>
                      <w:drawing>
                        <wp:inline distT="0" distB="0" distL="0" distR="0">
                          <wp:extent cx="229870" cy="207645"/>
                          <wp:effectExtent l="0" t="0" r="0" b="1905"/>
                          <wp:docPr id="107" name="Imagem 14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0" name="Imagem 14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229870" cy="2076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rFonts w:ascii="Calibri" w:eastAsia="Times New Roman" w:hAnsi="Calibri"/>
                        <w:color w:val="C00000"/>
                        <w:sz w:val="22"/>
                        <w:szCs w:val="22"/>
                      </w:rPr>
                      <w:t xml:space="preserve"> </w:t>
                    </w:r>
                    <w:r>
                      <w:rPr>
                        <w:rFonts w:ascii="Calibri" w:eastAsia="Times New Roman" w:hAnsi="Calibri"/>
                        <w:color w:val="C00000"/>
                        <w:sz w:val="22"/>
                        <w:szCs w:val="22"/>
                      </w:rPr>
                      <w:tab/>
                    </w:r>
                    <w:r>
                      <w:rPr>
                        <w:rFonts w:ascii="Calibri" w:eastAsia="Times New Roman" w:hAnsi="Calibri"/>
                        <w:color w:val="C00000"/>
                        <w:sz w:val="22"/>
                        <w:szCs w:val="22"/>
                      </w:rPr>
                      <w:tab/>
                    </w:r>
                    <w:r>
                      <w:rPr>
                        <w:rFonts w:ascii="BankGothic Lt BT" w:eastAsia="Times New Roman" w:hAnsi="BankGothic Lt BT"/>
                        <w:color w:val="C00000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rFonts w:ascii="BankGothic Lt BT" w:eastAsia="Times New Roman" w:hAnsi="BankGothic Lt BT"/>
                        <w:color w:val="C00000"/>
                        <w:sz w:val="28"/>
                        <w:szCs w:val="28"/>
                      </w:rPr>
                      <w:instrText>PAGE   \* MERGEFORMAT</w:instrText>
                    </w:r>
                    <w:r>
                      <w:rPr>
                        <w:rFonts w:ascii="BankGothic Lt BT" w:eastAsia="Times New Roman" w:hAnsi="BankGothic Lt BT"/>
                        <w:color w:val="C00000"/>
                        <w:sz w:val="28"/>
                        <w:szCs w:val="28"/>
                      </w:rPr>
                      <w:fldChar w:fldCharType="separate"/>
                    </w:r>
                    <w:r w:rsidR="00A94776" w:rsidRPr="00A94776">
                      <w:rPr>
                        <w:noProof/>
                      </w:rPr>
                      <w:t>- 48 -</w:t>
                    </w:r>
                    <w:r>
                      <w:rPr>
                        <w:rFonts w:ascii="BankGothic Lt BT" w:eastAsia="Times New Roman" w:hAnsi="BankGothic Lt BT"/>
                        <w:color w:val="C00000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C5A77" w:rsidRDefault="008E7F28">
    <w:pPr>
      <w:pStyle w:val="Rodap"/>
    </w:pPr>
    <w:r>
      <w:rPr>
        <w:noProof/>
        <w:sz w:val="22"/>
        <w:lang w:val="pt-BR" w:eastAsia="pt-BR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3C5A77" w:rsidRDefault="00C96F6A">
                          <w:pPr>
                            <w:snapToGrid w:val="0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- 1 -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0" o:spid="_x0000_s1121" type="#_x0000_t202" style="position:absolute;margin-left:0;margin-top:0;width:2in;height:2in;z-index:251659264;visibility:visible;mso-wrap-style:non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" filled="f" stroked="f">
              <v:textbox style="mso-fit-shape-to-text:t" inset="0,0,0,0">
                <w:txbxContent>
                  <w:p w:rsidR="003C5A77" w:rsidRDefault="00C96F6A">
                    <w:pPr>
                      <w:snapToGrid w:val="0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- 1 -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  <w:r w:rsidR="00C96F6A">
      <w:rPr>
        <w:rFonts w:ascii="Calibri" w:eastAsia="Times New Roman" w:hAnsi="Calibri"/>
        <w:color w:val="C00000"/>
        <w:sz w:val="22"/>
        <w:szCs w:val="22"/>
      </w:rPr>
      <w:pict>
        <v:rect id="_x0000_i1048" style="width:451.35pt;height:1.5pt" o:preferrelative="t" o:hralign="center" o:hrstd="t" o:hrnoshade="t" o:hr="t" fillcolor="#c00000" stroked="f"/>
      </w:pict>
    </w:r>
    <w:r>
      <w:rPr>
        <w:noProof/>
        <w:lang w:val="pt-BR" w:eastAsia="pt-BR"/>
      </w:rPr>
      <w:drawing>
        <wp:inline distT="0" distB="0" distL="0" distR="0">
          <wp:extent cx="229870" cy="207645"/>
          <wp:effectExtent l="0" t="0" r="0" b="1905"/>
          <wp:docPr id="103" name="Imagem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4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9870" cy="207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6F6A" w:rsidRDefault="00C96F6A">
      <w:pPr>
        <w:spacing w:after="0" w:line="240" w:lineRule="auto"/>
      </w:pPr>
      <w:r>
        <w:separator/>
      </w:r>
    </w:p>
  </w:footnote>
  <w:footnote w:type="continuationSeparator" w:id="0">
    <w:p w:rsidR="00C96F6A" w:rsidRDefault="00C96F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depropostas"/>
      <w:tblW w:w="901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005"/>
      <w:gridCol w:w="3006"/>
      <w:gridCol w:w="3006"/>
    </w:tblGrid>
    <w:tr w:rsidR="003C5A77" w:rsidTr="003C5A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tcW w:w="3005" w:type="dxa"/>
          <w:vAlign w:val="center"/>
        </w:tcPr>
        <w:p w:rsidR="003C5A77" w:rsidRDefault="008E7F28">
          <w:pPr>
            <w:pStyle w:val="cabealho0"/>
            <w:jc w:val="both"/>
          </w:pPr>
          <w:r>
            <w:rPr>
              <w:rFonts w:ascii="Bank Gothic Light BT" w:eastAsia="Times New Roman" w:hAnsi="Bank Gothic Light BT"/>
              <w:noProof/>
              <w:color w:val="000000"/>
              <w:sz w:val="36"/>
              <w:szCs w:val="36"/>
              <w:lang w:val="pt-BR" w:eastAsia="pt-BR"/>
            </w:rPr>
            <w:drawing>
              <wp:inline distT="0" distB="0" distL="0" distR="0">
                <wp:extent cx="667385" cy="207645"/>
                <wp:effectExtent l="0" t="0" r="0" b="1905"/>
                <wp:docPr id="7" name="Picture 1" descr="logo_trans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trans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738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C96F6A">
            <w:t xml:space="preserve">           </w:t>
          </w:r>
        </w:p>
      </w:tc>
      <w:tc>
        <w:tcPr>
          <w:tcW w:w="3006" w:type="dxa"/>
          <w:vAlign w:val="center"/>
        </w:tcPr>
        <w:p w:rsidR="003C5A77" w:rsidRDefault="003C5A77">
          <w:pPr>
            <w:pStyle w:val="cabealho0"/>
          </w:pPr>
        </w:p>
      </w:tc>
      <w:tc>
        <w:tcPr>
          <w:tcW w:w="3006" w:type="dxa"/>
          <w:vAlign w:val="center"/>
        </w:tcPr>
        <w:p w:rsidR="003C5A77" w:rsidRDefault="008E7F28">
          <w:pPr>
            <w:pStyle w:val="cabealho0"/>
            <w:jc w:val="right"/>
          </w:pPr>
          <w:r>
            <w:rPr>
              <w:noProof/>
              <w:lang w:val="pt-BR" w:eastAsia="pt-BR"/>
            </w:rPr>
            <w:drawing>
              <wp:inline distT="0" distB="0" distL="0" distR="0">
                <wp:extent cx="594360" cy="201930"/>
                <wp:effectExtent l="0" t="0" r="0" b="7620"/>
                <wp:docPr id="8" name="Image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3C5A77" w:rsidRDefault="00C96F6A">
    <w:pPr>
      <w:pStyle w:val="cabealho0"/>
    </w:pPr>
    <w:r>
      <w:tab/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eladepropostas"/>
      <w:tblW w:w="9017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3005"/>
      <w:gridCol w:w="3006"/>
      <w:gridCol w:w="3006"/>
    </w:tblGrid>
    <w:tr w:rsidR="003C5A77" w:rsidTr="003C5A77">
      <w:trPr>
        <w:cnfStyle w:val="100000000000" w:firstRow="1" w:lastRow="0" w:firstColumn="0" w:lastColumn="0" w:oddVBand="0" w:evenVBand="0" w:oddHBand="0" w:evenHBand="0" w:firstRowFirstColumn="0" w:firstRowLastColumn="0" w:lastRowFirstColumn="0" w:lastRowLastColumn="0"/>
      </w:trPr>
      <w:tc>
        <w:tcPr>
          <w:tcW w:w="3005" w:type="dxa"/>
          <w:vAlign w:val="center"/>
        </w:tcPr>
        <w:p w:rsidR="003C5A77" w:rsidRDefault="008E7F28">
          <w:pPr>
            <w:pStyle w:val="cabealho0"/>
            <w:jc w:val="both"/>
          </w:pPr>
          <w:r>
            <w:rPr>
              <w:rFonts w:ascii="Bank Gothic Light BT" w:eastAsia="Times New Roman" w:hAnsi="Bank Gothic Light BT"/>
              <w:noProof/>
              <w:color w:val="000000"/>
              <w:sz w:val="36"/>
              <w:szCs w:val="36"/>
              <w:lang w:val="pt-BR" w:eastAsia="pt-BR"/>
            </w:rPr>
            <w:drawing>
              <wp:inline distT="0" distB="0" distL="0" distR="0">
                <wp:extent cx="667385" cy="207645"/>
                <wp:effectExtent l="0" t="0" r="0" b="1905"/>
                <wp:docPr id="5" name="Picture 1" descr="logo_transp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_transp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67385" cy="2076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C96F6A">
            <w:t xml:space="preserve">           </w:t>
          </w:r>
        </w:p>
      </w:tc>
      <w:tc>
        <w:tcPr>
          <w:tcW w:w="3006" w:type="dxa"/>
          <w:vAlign w:val="center"/>
        </w:tcPr>
        <w:p w:rsidR="003C5A77" w:rsidRDefault="003C5A77">
          <w:pPr>
            <w:pStyle w:val="cabealho0"/>
          </w:pPr>
        </w:p>
      </w:tc>
      <w:tc>
        <w:tcPr>
          <w:tcW w:w="3006" w:type="dxa"/>
          <w:vAlign w:val="center"/>
        </w:tcPr>
        <w:p w:rsidR="003C5A77" w:rsidRDefault="008E7F28">
          <w:pPr>
            <w:pStyle w:val="cabealho0"/>
            <w:jc w:val="right"/>
          </w:pPr>
          <w:r>
            <w:rPr>
              <w:noProof/>
              <w:lang w:val="pt-BR" w:eastAsia="pt-BR"/>
            </w:rPr>
            <w:drawing>
              <wp:inline distT="0" distB="0" distL="0" distR="0">
                <wp:extent cx="594360" cy="201930"/>
                <wp:effectExtent l="0" t="0" r="0" b="7620"/>
                <wp:docPr id="6" name="Imagem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m 1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4360" cy="2019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3C5A77" w:rsidRDefault="003C5A77">
    <w:pPr>
      <w:pStyle w:val="Cabealh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5A3EFFF"/>
    <w:multiLevelType w:val="singleLevel"/>
    <w:tmpl w:val="55A3EFFF"/>
    <w:lvl w:ilvl="0">
      <w:start w:val="2"/>
      <w:numFmt w:val="decimal"/>
      <w:suff w:val="space"/>
      <w:lvlText w:val="%1."/>
      <w:lvlJc w:val="left"/>
    </w:lvl>
  </w:abstractNum>
  <w:abstractNum w:abstractNumId="1">
    <w:nsid w:val="55A6443F"/>
    <w:multiLevelType w:val="singleLevel"/>
    <w:tmpl w:val="55A6443F"/>
    <w:lvl w:ilvl="0">
      <w:start w:val="9"/>
      <w:numFmt w:val="decimal"/>
      <w:suff w:val="space"/>
      <w:lvlText w:val="%1."/>
      <w:lvlJc w:val="left"/>
    </w:lvl>
  </w:abstractNum>
  <w:abstractNum w:abstractNumId="2">
    <w:nsid w:val="55A69C7E"/>
    <w:multiLevelType w:val="singleLevel"/>
    <w:tmpl w:val="55A69C7E"/>
    <w:lvl w:ilvl="0">
      <w:start w:val="7"/>
      <w:numFmt w:val="decimal"/>
      <w:suff w:val="space"/>
      <w:lvlText w:val="%1."/>
      <w:lvlJc w:val="left"/>
    </w:lvl>
  </w:abstractNum>
  <w:abstractNum w:abstractNumId="3">
    <w:nsid w:val="657E5D71"/>
    <w:multiLevelType w:val="multilevel"/>
    <w:tmpl w:val="657E5D71"/>
    <w:lvl w:ilvl="0" w:tentative="1">
      <w:start w:val="1"/>
      <w:numFmt w:val="bullet"/>
      <w:pStyle w:val="Listacommarcadores"/>
      <w:lvlText w:val=""/>
      <w:lvlJc w:val="left"/>
      <w:pPr>
        <w:tabs>
          <w:tab w:val="left" w:pos="360"/>
        </w:tabs>
        <w:ind w:left="432" w:hanging="288"/>
      </w:pPr>
      <w:rPr>
        <w:rFonts w:ascii="Symbol" w:hAnsi="Symbol" w:hint="default"/>
        <w:color w:val="5B9BD5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/>
  <w:bordersDoNotSurroundFooter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288"/>
    <w:rsid w:val="8EB3D349"/>
    <w:rsid w:val="8EDFFC13"/>
    <w:rsid w:val="9BFF9279"/>
    <w:rsid w:val="9E9EB956"/>
    <w:rsid w:val="9EDFB4CF"/>
    <w:rsid w:val="9EF9BD7D"/>
    <w:rsid w:val="AEFB3FF9"/>
    <w:rsid w:val="B57FFDB5"/>
    <w:rsid w:val="B67EB917"/>
    <w:rsid w:val="B6EB1B1D"/>
    <w:rsid w:val="B73E81B1"/>
    <w:rsid w:val="BBE96A23"/>
    <w:rsid w:val="BEF4B98B"/>
    <w:rsid w:val="BEFDE94E"/>
    <w:rsid w:val="BFBFDBED"/>
    <w:rsid w:val="BFFE6294"/>
    <w:rsid w:val="BFFEEF38"/>
    <w:rsid w:val="C8DC0265"/>
    <w:rsid w:val="CFDBA4ED"/>
    <w:rsid w:val="D39FFE61"/>
    <w:rsid w:val="D6BD4AEC"/>
    <w:rsid w:val="D7DDE597"/>
    <w:rsid w:val="DA6F4A09"/>
    <w:rsid w:val="DAFE3884"/>
    <w:rsid w:val="DB627530"/>
    <w:rsid w:val="DD3A1F16"/>
    <w:rsid w:val="DF55F1F8"/>
    <w:rsid w:val="DFE70C18"/>
    <w:rsid w:val="DFFB424C"/>
    <w:rsid w:val="DFFFBEF0"/>
    <w:rsid w:val="E3F399A0"/>
    <w:rsid w:val="EA3FB17B"/>
    <w:rsid w:val="ECE9CECC"/>
    <w:rsid w:val="EDCFC45C"/>
    <w:rsid w:val="EDFB5F6C"/>
    <w:rsid w:val="EDFD1168"/>
    <w:rsid w:val="EE4B0FA6"/>
    <w:rsid w:val="EE7F8C80"/>
    <w:rsid w:val="EFA5142C"/>
    <w:rsid w:val="EFBB0981"/>
    <w:rsid w:val="EFF3651C"/>
    <w:rsid w:val="EFFE62A8"/>
    <w:rsid w:val="F19FED34"/>
    <w:rsid w:val="F35E2B81"/>
    <w:rsid w:val="F57F27F7"/>
    <w:rsid w:val="F6AFE169"/>
    <w:rsid w:val="F6BF266D"/>
    <w:rsid w:val="F6CF23CF"/>
    <w:rsid w:val="F77FCF8D"/>
    <w:rsid w:val="F7A918EB"/>
    <w:rsid w:val="F7BD4085"/>
    <w:rsid w:val="F7EF1AA8"/>
    <w:rsid w:val="F7EFA999"/>
    <w:rsid w:val="F8FC5864"/>
    <w:rsid w:val="F9FD8081"/>
    <w:rsid w:val="FAFF46BA"/>
    <w:rsid w:val="FB7672E5"/>
    <w:rsid w:val="FB8E807A"/>
    <w:rsid w:val="FBFFEA28"/>
    <w:rsid w:val="FCFFBEF6"/>
    <w:rsid w:val="FD371347"/>
    <w:rsid w:val="FDC2A757"/>
    <w:rsid w:val="FDFEA728"/>
    <w:rsid w:val="FE4536CA"/>
    <w:rsid w:val="FE7C8B6C"/>
    <w:rsid w:val="FEDBA83E"/>
    <w:rsid w:val="FEEDF41F"/>
    <w:rsid w:val="FEFD30CB"/>
    <w:rsid w:val="FEFFB6BD"/>
    <w:rsid w:val="FEFFC171"/>
    <w:rsid w:val="FEFFDA96"/>
    <w:rsid w:val="FF0DCA73"/>
    <w:rsid w:val="FF5E9A50"/>
    <w:rsid w:val="FF5F505D"/>
    <w:rsid w:val="FF7EC66C"/>
    <w:rsid w:val="FFBF1F45"/>
    <w:rsid w:val="FFDC8A39"/>
    <w:rsid w:val="FFEC5679"/>
    <w:rsid w:val="FFEFDF89"/>
    <w:rsid w:val="FFFA3A03"/>
    <w:rsid w:val="FFFFA1BF"/>
    <w:rsid w:val="00002C16"/>
    <w:rsid w:val="0000383E"/>
    <w:rsid w:val="00003FD4"/>
    <w:rsid w:val="00005BBA"/>
    <w:rsid w:val="00007B8A"/>
    <w:rsid w:val="00007E63"/>
    <w:rsid w:val="00021D7C"/>
    <w:rsid w:val="00022625"/>
    <w:rsid w:val="00022C57"/>
    <w:rsid w:val="00037FA8"/>
    <w:rsid w:val="00045D5C"/>
    <w:rsid w:val="00053031"/>
    <w:rsid w:val="00056F50"/>
    <w:rsid w:val="00057E30"/>
    <w:rsid w:val="00060507"/>
    <w:rsid w:val="0006106F"/>
    <w:rsid w:val="00062EFD"/>
    <w:rsid w:val="0007226B"/>
    <w:rsid w:val="0007513F"/>
    <w:rsid w:val="00075288"/>
    <w:rsid w:val="00081734"/>
    <w:rsid w:val="000821F3"/>
    <w:rsid w:val="000901C5"/>
    <w:rsid w:val="00093E6D"/>
    <w:rsid w:val="00094005"/>
    <w:rsid w:val="0009417F"/>
    <w:rsid w:val="00094415"/>
    <w:rsid w:val="000A3892"/>
    <w:rsid w:val="000B3885"/>
    <w:rsid w:val="000B4C2A"/>
    <w:rsid w:val="000C16DE"/>
    <w:rsid w:val="000C3EED"/>
    <w:rsid w:val="000C4F16"/>
    <w:rsid w:val="000D2E30"/>
    <w:rsid w:val="000D301C"/>
    <w:rsid w:val="000E7AD8"/>
    <w:rsid w:val="00107B00"/>
    <w:rsid w:val="00112F02"/>
    <w:rsid w:val="00113A8A"/>
    <w:rsid w:val="00122F91"/>
    <w:rsid w:val="0012576C"/>
    <w:rsid w:val="00127A45"/>
    <w:rsid w:val="001340DE"/>
    <w:rsid w:val="00146436"/>
    <w:rsid w:val="0014717C"/>
    <w:rsid w:val="001476B0"/>
    <w:rsid w:val="00154F8D"/>
    <w:rsid w:val="0015597B"/>
    <w:rsid w:val="001571D8"/>
    <w:rsid w:val="001720E0"/>
    <w:rsid w:val="00180AE6"/>
    <w:rsid w:val="001948CB"/>
    <w:rsid w:val="00197AA3"/>
    <w:rsid w:val="001A097B"/>
    <w:rsid w:val="001A12E6"/>
    <w:rsid w:val="001A15E3"/>
    <w:rsid w:val="001A2FB0"/>
    <w:rsid w:val="001A7C71"/>
    <w:rsid w:val="001B5F6D"/>
    <w:rsid w:val="001B68A5"/>
    <w:rsid w:val="001C2C02"/>
    <w:rsid w:val="001C7818"/>
    <w:rsid w:val="001D48F9"/>
    <w:rsid w:val="001D79DA"/>
    <w:rsid w:val="001E0531"/>
    <w:rsid w:val="001F339A"/>
    <w:rsid w:val="00206F4F"/>
    <w:rsid w:val="0021168D"/>
    <w:rsid w:val="00217123"/>
    <w:rsid w:val="00231D87"/>
    <w:rsid w:val="00243562"/>
    <w:rsid w:val="002440DB"/>
    <w:rsid w:val="00256E76"/>
    <w:rsid w:val="00262D4E"/>
    <w:rsid w:val="002847B2"/>
    <w:rsid w:val="00284B32"/>
    <w:rsid w:val="00294B42"/>
    <w:rsid w:val="00295169"/>
    <w:rsid w:val="00295B08"/>
    <w:rsid w:val="002B0922"/>
    <w:rsid w:val="002B7951"/>
    <w:rsid w:val="002C0154"/>
    <w:rsid w:val="002C3E02"/>
    <w:rsid w:val="002C7820"/>
    <w:rsid w:val="002E0BC4"/>
    <w:rsid w:val="002F2961"/>
    <w:rsid w:val="002F5B9F"/>
    <w:rsid w:val="00315002"/>
    <w:rsid w:val="0032540E"/>
    <w:rsid w:val="00335396"/>
    <w:rsid w:val="00341F22"/>
    <w:rsid w:val="003430B4"/>
    <w:rsid w:val="00343BAD"/>
    <w:rsid w:val="00345FB7"/>
    <w:rsid w:val="00354726"/>
    <w:rsid w:val="00357EEC"/>
    <w:rsid w:val="003616F8"/>
    <w:rsid w:val="00363E83"/>
    <w:rsid w:val="00365BBD"/>
    <w:rsid w:val="00365D3C"/>
    <w:rsid w:val="00366B57"/>
    <w:rsid w:val="00372154"/>
    <w:rsid w:val="00373FE5"/>
    <w:rsid w:val="00381177"/>
    <w:rsid w:val="0038216F"/>
    <w:rsid w:val="003851E0"/>
    <w:rsid w:val="003956BB"/>
    <w:rsid w:val="003A6AFE"/>
    <w:rsid w:val="003A7D02"/>
    <w:rsid w:val="003B00AE"/>
    <w:rsid w:val="003B1A7D"/>
    <w:rsid w:val="003C5A77"/>
    <w:rsid w:val="003D0F83"/>
    <w:rsid w:val="003D18AA"/>
    <w:rsid w:val="003D1BCA"/>
    <w:rsid w:val="003D501F"/>
    <w:rsid w:val="003E0CD8"/>
    <w:rsid w:val="003E3C1E"/>
    <w:rsid w:val="003F1887"/>
    <w:rsid w:val="003F7077"/>
    <w:rsid w:val="00404289"/>
    <w:rsid w:val="00412A03"/>
    <w:rsid w:val="00416371"/>
    <w:rsid w:val="00426774"/>
    <w:rsid w:val="00427CF4"/>
    <w:rsid w:val="00431D05"/>
    <w:rsid w:val="00432CFE"/>
    <w:rsid w:val="00444CEC"/>
    <w:rsid w:val="00445392"/>
    <w:rsid w:val="00445A13"/>
    <w:rsid w:val="00450805"/>
    <w:rsid w:val="00453CA6"/>
    <w:rsid w:val="004616CF"/>
    <w:rsid w:val="004623F9"/>
    <w:rsid w:val="004627BB"/>
    <w:rsid w:val="0047072F"/>
    <w:rsid w:val="0047624C"/>
    <w:rsid w:val="00484A5D"/>
    <w:rsid w:val="00491A40"/>
    <w:rsid w:val="004930DF"/>
    <w:rsid w:val="0049445F"/>
    <w:rsid w:val="004B3BD8"/>
    <w:rsid w:val="004B4C15"/>
    <w:rsid w:val="004B5183"/>
    <w:rsid w:val="004B70E5"/>
    <w:rsid w:val="004C0FFF"/>
    <w:rsid w:val="004C359A"/>
    <w:rsid w:val="004D291D"/>
    <w:rsid w:val="004E55BE"/>
    <w:rsid w:val="004F58E7"/>
    <w:rsid w:val="004F7B82"/>
    <w:rsid w:val="00504F57"/>
    <w:rsid w:val="00514E91"/>
    <w:rsid w:val="00516605"/>
    <w:rsid w:val="005200F0"/>
    <w:rsid w:val="0052032F"/>
    <w:rsid w:val="00523D40"/>
    <w:rsid w:val="00531B96"/>
    <w:rsid w:val="00563367"/>
    <w:rsid w:val="00563F88"/>
    <w:rsid w:val="00566EF8"/>
    <w:rsid w:val="0058148D"/>
    <w:rsid w:val="00583BCA"/>
    <w:rsid w:val="005A14A5"/>
    <w:rsid w:val="005A2E3B"/>
    <w:rsid w:val="005B5B27"/>
    <w:rsid w:val="005D5121"/>
    <w:rsid w:val="005D533B"/>
    <w:rsid w:val="005E3CB0"/>
    <w:rsid w:val="005E5DC0"/>
    <w:rsid w:val="005E6DB4"/>
    <w:rsid w:val="005F026B"/>
    <w:rsid w:val="005F55F2"/>
    <w:rsid w:val="00604A87"/>
    <w:rsid w:val="00610C19"/>
    <w:rsid w:val="006114DB"/>
    <w:rsid w:val="00613831"/>
    <w:rsid w:val="006156DE"/>
    <w:rsid w:val="0063269D"/>
    <w:rsid w:val="0063594C"/>
    <w:rsid w:val="006548B7"/>
    <w:rsid w:val="00655CB7"/>
    <w:rsid w:val="00656FD8"/>
    <w:rsid w:val="00660B9E"/>
    <w:rsid w:val="00662436"/>
    <w:rsid w:val="0068442A"/>
    <w:rsid w:val="006854E3"/>
    <w:rsid w:val="0069052A"/>
    <w:rsid w:val="006906AB"/>
    <w:rsid w:val="00693639"/>
    <w:rsid w:val="00696EC6"/>
    <w:rsid w:val="006A7D51"/>
    <w:rsid w:val="006B1D25"/>
    <w:rsid w:val="006B3319"/>
    <w:rsid w:val="006B396B"/>
    <w:rsid w:val="006C5837"/>
    <w:rsid w:val="006C7D6E"/>
    <w:rsid w:val="006D256A"/>
    <w:rsid w:val="006D5DD2"/>
    <w:rsid w:val="006E73BD"/>
    <w:rsid w:val="006F4C35"/>
    <w:rsid w:val="006F7FBF"/>
    <w:rsid w:val="007018AB"/>
    <w:rsid w:val="00701A39"/>
    <w:rsid w:val="007028F3"/>
    <w:rsid w:val="007133DB"/>
    <w:rsid w:val="00714A6C"/>
    <w:rsid w:val="00715A68"/>
    <w:rsid w:val="00733422"/>
    <w:rsid w:val="007353F6"/>
    <w:rsid w:val="00736A12"/>
    <w:rsid w:val="00740911"/>
    <w:rsid w:val="00744692"/>
    <w:rsid w:val="00753B00"/>
    <w:rsid w:val="00753DA7"/>
    <w:rsid w:val="0075578E"/>
    <w:rsid w:val="00762387"/>
    <w:rsid w:val="00771012"/>
    <w:rsid w:val="00772583"/>
    <w:rsid w:val="00774200"/>
    <w:rsid w:val="00780B3A"/>
    <w:rsid w:val="007848A6"/>
    <w:rsid w:val="007935C0"/>
    <w:rsid w:val="007964B7"/>
    <w:rsid w:val="00796C0D"/>
    <w:rsid w:val="007B15CF"/>
    <w:rsid w:val="007B19B8"/>
    <w:rsid w:val="007B5BD9"/>
    <w:rsid w:val="007C6361"/>
    <w:rsid w:val="007D0F1B"/>
    <w:rsid w:val="007D19C0"/>
    <w:rsid w:val="007D7D7D"/>
    <w:rsid w:val="007E09E7"/>
    <w:rsid w:val="007E14E0"/>
    <w:rsid w:val="007E4072"/>
    <w:rsid w:val="007E47EB"/>
    <w:rsid w:val="007F0F57"/>
    <w:rsid w:val="007F720F"/>
    <w:rsid w:val="007F7950"/>
    <w:rsid w:val="008023EB"/>
    <w:rsid w:val="00805BBB"/>
    <w:rsid w:val="008067C8"/>
    <w:rsid w:val="008132B9"/>
    <w:rsid w:val="00820F03"/>
    <w:rsid w:val="008210BD"/>
    <w:rsid w:val="00821BCF"/>
    <w:rsid w:val="00826696"/>
    <w:rsid w:val="008465C2"/>
    <w:rsid w:val="0086242D"/>
    <w:rsid w:val="008722E5"/>
    <w:rsid w:val="00874775"/>
    <w:rsid w:val="00877785"/>
    <w:rsid w:val="008875D9"/>
    <w:rsid w:val="00893BB5"/>
    <w:rsid w:val="00893FBF"/>
    <w:rsid w:val="00897C7B"/>
    <w:rsid w:val="008A098F"/>
    <w:rsid w:val="008B45F7"/>
    <w:rsid w:val="008B734B"/>
    <w:rsid w:val="008C4025"/>
    <w:rsid w:val="008D4718"/>
    <w:rsid w:val="008E513E"/>
    <w:rsid w:val="008E7F28"/>
    <w:rsid w:val="008F2A38"/>
    <w:rsid w:val="008F7168"/>
    <w:rsid w:val="008F71A6"/>
    <w:rsid w:val="009078A3"/>
    <w:rsid w:val="009146EF"/>
    <w:rsid w:val="009200F7"/>
    <w:rsid w:val="00922376"/>
    <w:rsid w:val="00925A3F"/>
    <w:rsid w:val="0092726B"/>
    <w:rsid w:val="00937B8B"/>
    <w:rsid w:val="00944BA8"/>
    <w:rsid w:val="00950593"/>
    <w:rsid w:val="0095734E"/>
    <w:rsid w:val="00961AE8"/>
    <w:rsid w:val="009624B3"/>
    <w:rsid w:val="00964006"/>
    <w:rsid w:val="0097093F"/>
    <w:rsid w:val="00981146"/>
    <w:rsid w:val="00981363"/>
    <w:rsid w:val="00985576"/>
    <w:rsid w:val="00996153"/>
    <w:rsid w:val="009A20A3"/>
    <w:rsid w:val="009B0BF8"/>
    <w:rsid w:val="009B2A95"/>
    <w:rsid w:val="009C1672"/>
    <w:rsid w:val="009C46F9"/>
    <w:rsid w:val="009C673E"/>
    <w:rsid w:val="009D2B4B"/>
    <w:rsid w:val="009D4191"/>
    <w:rsid w:val="009D56ED"/>
    <w:rsid w:val="009E01F7"/>
    <w:rsid w:val="009E0E3A"/>
    <w:rsid w:val="00A14F25"/>
    <w:rsid w:val="00A20B09"/>
    <w:rsid w:val="00A21E65"/>
    <w:rsid w:val="00A36345"/>
    <w:rsid w:val="00A3684A"/>
    <w:rsid w:val="00A37947"/>
    <w:rsid w:val="00A40332"/>
    <w:rsid w:val="00A45BE9"/>
    <w:rsid w:val="00A5582E"/>
    <w:rsid w:val="00A60AB3"/>
    <w:rsid w:val="00A72083"/>
    <w:rsid w:val="00A83A3F"/>
    <w:rsid w:val="00A86841"/>
    <w:rsid w:val="00A87FBF"/>
    <w:rsid w:val="00A91370"/>
    <w:rsid w:val="00A913B3"/>
    <w:rsid w:val="00A94776"/>
    <w:rsid w:val="00AA52DD"/>
    <w:rsid w:val="00AB1AD6"/>
    <w:rsid w:val="00AB35CF"/>
    <w:rsid w:val="00AC15E0"/>
    <w:rsid w:val="00AC315B"/>
    <w:rsid w:val="00AC704E"/>
    <w:rsid w:val="00AE61CC"/>
    <w:rsid w:val="00AF536C"/>
    <w:rsid w:val="00B0007E"/>
    <w:rsid w:val="00B040F0"/>
    <w:rsid w:val="00B11E83"/>
    <w:rsid w:val="00B12F84"/>
    <w:rsid w:val="00B16658"/>
    <w:rsid w:val="00B16914"/>
    <w:rsid w:val="00B17377"/>
    <w:rsid w:val="00B2481D"/>
    <w:rsid w:val="00B27BA1"/>
    <w:rsid w:val="00B37B3B"/>
    <w:rsid w:val="00B401D4"/>
    <w:rsid w:val="00B44524"/>
    <w:rsid w:val="00B46FD4"/>
    <w:rsid w:val="00B53C4B"/>
    <w:rsid w:val="00B704FD"/>
    <w:rsid w:val="00B73354"/>
    <w:rsid w:val="00B82A71"/>
    <w:rsid w:val="00B85E59"/>
    <w:rsid w:val="00B95653"/>
    <w:rsid w:val="00B97023"/>
    <w:rsid w:val="00BA0106"/>
    <w:rsid w:val="00BA4493"/>
    <w:rsid w:val="00BA4F94"/>
    <w:rsid w:val="00BB4D6E"/>
    <w:rsid w:val="00BB5F17"/>
    <w:rsid w:val="00BC13B8"/>
    <w:rsid w:val="00BC306D"/>
    <w:rsid w:val="00BD05F1"/>
    <w:rsid w:val="00BD0CCC"/>
    <w:rsid w:val="00BD4BFA"/>
    <w:rsid w:val="00BD4D02"/>
    <w:rsid w:val="00BE404A"/>
    <w:rsid w:val="00BE4B29"/>
    <w:rsid w:val="00BF7FB3"/>
    <w:rsid w:val="00C0347A"/>
    <w:rsid w:val="00C03AED"/>
    <w:rsid w:val="00C12312"/>
    <w:rsid w:val="00C127CC"/>
    <w:rsid w:val="00C214E7"/>
    <w:rsid w:val="00C2501E"/>
    <w:rsid w:val="00C26DAC"/>
    <w:rsid w:val="00C27277"/>
    <w:rsid w:val="00C30913"/>
    <w:rsid w:val="00C34E62"/>
    <w:rsid w:val="00C34F8E"/>
    <w:rsid w:val="00C363DF"/>
    <w:rsid w:val="00C37FCF"/>
    <w:rsid w:val="00C41A0E"/>
    <w:rsid w:val="00C439B0"/>
    <w:rsid w:val="00C531B0"/>
    <w:rsid w:val="00C61AE9"/>
    <w:rsid w:val="00C70AA7"/>
    <w:rsid w:val="00C760F0"/>
    <w:rsid w:val="00C80E04"/>
    <w:rsid w:val="00C83A19"/>
    <w:rsid w:val="00C87C5A"/>
    <w:rsid w:val="00C90D8B"/>
    <w:rsid w:val="00C9383D"/>
    <w:rsid w:val="00C96F6A"/>
    <w:rsid w:val="00C9772B"/>
    <w:rsid w:val="00CA2817"/>
    <w:rsid w:val="00CB2031"/>
    <w:rsid w:val="00CB6B6B"/>
    <w:rsid w:val="00CB701F"/>
    <w:rsid w:val="00CC0C1A"/>
    <w:rsid w:val="00CC6990"/>
    <w:rsid w:val="00CD0A6F"/>
    <w:rsid w:val="00CD545F"/>
    <w:rsid w:val="00CD6F4F"/>
    <w:rsid w:val="00CE1194"/>
    <w:rsid w:val="00CE3C2F"/>
    <w:rsid w:val="00CF1CC6"/>
    <w:rsid w:val="00CF5C9D"/>
    <w:rsid w:val="00CF7710"/>
    <w:rsid w:val="00D00E5A"/>
    <w:rsid w:val="00D01ECB"/>
    <w:rsid w:val="00D072BA"/>
    <w:rsid w:val="00D176A1"/>
    <w:rsid w:val="00D1772E"/>
    <w:rsid w:val="00D268A2"/>
    <w:rsid w:val="00D26B85"/>
    <w:rsid w:val="00D34EE4"/>
    <w:rsid w:val="00D367F5"/>
    <w:rsid w:val="00D41237"/>
    <w:rsid w:val="00D43B57"/>
    <w:rsid w:val="00D47A97"/>
    <w:rsid w:val="00D5522C"/>
    <w:rsid w:val="00D6319C"/>
    <w:rsid w:val="00D70278"/>
    <w:rsid w:val="00D80273"/>
    <w:rsid w:val="00D81930"/>
    <w:rsid w:val="00D8213A"/>
    <w:rsid w:val="00D851ED"/>
    <w:rsid w:val="00D85395"/>
    <w:rsid w:val="00DC1149"/>
    <w:rsid w:val="00DD2444"/>
    <w:rsid w:val="00DD4F97"/>
    <w:rsid w:val="00DE10CD"/>
    <w:rsid w:val="00DE2EC1"/>
    <w:rsid w:val="00DE3C9A"/>
    <w:rsid w:val="00DF164D"/>
    <w:rsid w:val="00E00916"/>
    <w:rsid w:val="00E02B23"/>
    <w:rsid w:val="00E02E8D"/>
    <w:rsid w:val="00E10878"/>
    <w:rsid w:val="00E307A5"/>
    <w:rsid w:val="00E43770"/>
    <w:rsid w:val="00E444DF"/>
    <w:rsid w:val="00E50F31"/>
    <w:rsid w:val="00E538DE"/>
    <w:rsid w:val="00E53F3B"/>
    <w:rsid w:val="00E60E7B"/>
    <w:rsid w:val="00E63546"/>
    <w:rsid w:val="00E64B81"/>
    <w:rsid w:val="00E659DB"/>
    <w:rsid w:val="00E66734"/>
    <w:rsid w:val="00E74185"/>
    <w:rsid w:val="00E76927"/>
    <w:rsid w:val="00E82142"/>
    <w:rsid w:val="00E91B7B"/>
    <w:rsid w:val="00E946D9"/>
    <w:rsid w:val="00E9765F"/>
    <w:rsid w:val="00EA4932"/>
    <w:rsid w:val="00EA51B7"/>
    <w:rsid w:val="00EB0687"/>
    <w:rsid w:val="00EB132C"/>
    <w:rsid w:val="00EC34C7"/>
    <w:rsid w:val="00ED1C96"/>
    <w:rsid w:val="00ED52AA"/>
    <w:rsid w:val="00EE0210"/>
    <w:rsid w:val="00EE1780"/>
    <w:rsid w:val="00EE70D7"/>
    <w:rsid w:val="00EF236D"/>
    <w:rsid w:val="00EF766F"/>
    <w:rsid w:val="00F03A0B"/>
    <w:rsid w:val="00F163EF"/>
    <w:rsid w:val="00F218E2"/>
    <w:rsid w:val="00F31F92"/>
    <w:rsid w:val="00F373F6"/>
    <w:rsid w:val="00F42530"/>
    <w:rsid w:val="00F5038D"/>
    <w:rsid w:val="00F545D8"/>
    <w:rsid w:val="00F71BA4"/>
    <w:rsid w:val="00FA1543"/>
    <w:rsid w:val="00FA4B8A"/>
    <w:rsid w:val="00FA5CFE"/>
    <w:rsid w:val="00FB0551"/>
    <w:rsid w:val="00FB4C7B"/>
    <w:rsid w:val="00FD1876"/>
    <w:rsid w:val="00FD5AF2"/>
    <w:rsid w:val="00FE0243"/>
    <w:rsid w:val="00FE5B85"/>
    <w:rsid w:val="00FF1E94"/>
    <w:rsid w:val="00FF310A"/>
    <w:rsid w:val="1EF82AB5"/>
    <w:rsid w:val="1FFF2235"/>
    <w:rsid w:val="26FF95A4"/>
    <w:rsid w:val="2DFD3DB1"/>
    <w:rsid w:val="351D917B"/>
    <w:rsid w:val="363F6F38"/>
    <w:rsid w:val="378FC5E3"/>
    <w:rsid w:val="3D2FEB99"/>
    <w:rsid w:val="3D57BEA3"/>
    <w:rsid w:val="3DEF45C3"/>
    <w:rsid w:val="3FA7C5E5"/>
    <w:rsid w:val="3FBFAA4A"/>
    <w:rsid w:val="3FEB379E"/>
    <w:rsid w:val="3FF326E6"/>
    <w:rsid w:val="3FFA2062"/>
    <w:rsid w:val="4BF4E177"/>
    <w:rsid w:val="4DC61FC3"/>
    <w:rsid w:val="4FB8006C"/>
    <w:rsid w:val="53F803A4"/>
    <w:rsid w:val="56F6C0AA"/>
    <w:rsid w:val="57174447"/>
    <w:rsid w:val="5BA5A386"/>
    <w:rsid w:val="5D7F0423"/>
    <w:rsid w:val="5F55C736"/>
    <w:rsid w:val="5FDF6031"/>
    <w:rsid w:val="5FDFC638"/>
    <w:rsid w:val="6769CD20"/>
    <w:rsid w:val="67FFFF00"/>
    <w:rsid w:val="6DE72CE8"/>
    <w:rsid w:val="6ED84C1B"/>
    <w:rsid w:val="6F7FFD61"/>
    <w:rsid w:val="6FF386B1"/>
    <w:rsid w:val="725B09C6"/>
    <w:rsid w:val="73700C79"/>
    <w:rsid w:val="749E3B96"/>
    <w:rsid w:val="74DBBA5B"/>
    <w:rsid w:val="75AC2D1F"/>
    <w:rsid w:val="76FF05C6"/>
    <w:rsid w:val="777FBCC6"/>
    <w:rsid w:val="77BF7907"/>
    <w:rsid w:val="77D4C704"/>
    <w:rsid w:val="77EE598D"/>
    <w:rsid w:val="77FF3FA6"/>
    <w:rsid w:val="78F72C27"/>
    <w:rsid w:val="79AF3BF7"/>
    <w:rsid w:val="7BBBC7DB"/>
    <w:rsid w:val="7BFAD052"/>
    <w:rsid w:val="7BFD8D4B"/>
    <w:rsid w:val="7C7B4925"/>
    <w:rsid w:val="7CD3836E"/>
    <w:rsid w:val="7CFD9E7A"/>
    <w:rsid w:val="7DFB7436"/>
    <w:rsid w:val="7EDD8BD3"/>
    <w:rsid w:val="7F54893C"/>
    <w:rsid w:val="7F5A9C57"/>
    <w:rsid w:val="7F7B536F"/>
    <w:rsid w:val="7F7C5F2F"/>
    <w:rsid w:val="7F7FFD95"/>
    <w:rsid w:val="7FB8C814"/>
    <w:rsid w:val="7FBF2127"/>
    <w:rsid w:val="7FDDCC7D"/>
    <w:rsid w:val="7FEF24AF"/>
    <w:rsid w:val="7FEF9E1A"/>
    <w:rsid w:val="7FFA43DD"/>
    <w:rsid w:val="7FFBC74D"/>
    <w:rsid w:val="7FFE7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footnote text" w:qFormat="1"/>
    <w:lsdException w:name="header" w:semiHidden="0"/>
    <w:lsdException w:name="footer" w:semiHidden="0" w:uiPriority="99"/>
    <w:lsdException w:name="caption" w:uiPriority="35" w:qFormat="1"/>
    <w:lsdException w:name="List Bullet" w:qFormat="1"/>
    <w:lsdException w:name="Title" w:semiHidden="0" w:uiPriority="10" w:unhideWhenUsed="0" w:qFormat="1"/>
    <w:lsdException w:name="Signature" w:semiHidden="0" w:uiPriority="12" w:qFormat="1"/>
    <w:lsdException w:name="Default Paragraph Font" w:semiHidden="0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semiHidden="0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3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80" w:line="288" w:lineRule="auto"/>
    </w:pPr>
    <w:rPr>
      <w:rFonts w:ascii="Arial" w:eastAsia="Arial" w:hAnsi="Arial"/>
      <w:color w:val="3F3F3F"/>
      <w:sz w:val="18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="Arial Black" w:hAnsi="Arial Black"/>
      <w:color w:val="2D73B3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unhideWhenUsed/>
    <w:pPr>
      <w:spacing w:after="0" w:line="240" w:lineRule="auto"/>
    </w:pPr>
    <w:rPr>
      <w:rFonts w:ascii="Lucida Grande" w:hAnsi="Lucida Grande" w:cs="Lucida Grande"/>
      <w:szCs w:val="18"/>
    </w:rPr>
  </w:style>
  <w:style w:type="paragraph" w:styleId="Rodap">
    <w:name w:val="footer"/>
    <w:basedOn w:val="Normal"/>
    <w:link w:val="Rodap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Cabealho">
    <w:name w:val="header"/>
    <w:basedOn w:val="Normal"/>
    <w:link w:val="CabealhoChar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Assinatura">
    <w:name w:val="Signature"/>
    <w:basedOn w:val="Normal"/>
    <w:link w:val="AssinaturaChar"/>
    <w:uiPriority w:val="12"/>
    <w:unhideWhenUsed/>
    <w:qFormat/>
    <w:pPr>
      <w:spacing w:before="960" w:after="0" w:line="240" w:lineRule="auto"/>
    </w:pPr>
  </w:style>
  <w:style w:type="paragraph" w:styleId="Subttulo">
    <w:name w:val="Subtitle"/>
    <w:basedOn w:val="Normal"/>
    <w:next w:val="Normal"/>
    <w:link w:val="SubttuloChar"/>
    <w:uiPriority w:val="11"/>
    <w:qFormat/>
    <w:pPr>
      <w:pBdr>
        <w:left w:val="double" w:sz="18" w:space="4" w:color="1F4E79"/>
      </w:pBdr>
      <w:spacing w:before="80" w:after="0" w:line="280" w:lineRule="exact"/>
    </w:pPr>
    <w:rPr>
      <w:b/>
      <w:bCs/>
      <w:color w:val="5B9BD5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pPr>
      <w:pBdr>
        <w:left w:val="double" w:sz="18" w:space="4" w:color="1F4E79"/>
      </w:pBdr>
      <w:spacing w:after="0" w:line="420" w:lineRule="exact"/>
    </w:pPr>
    <w:rPr>
      <w:rFonts w:ascii="Arial Black" w:hAnsi="Arial Black"/>
      <w:caps/>
      <w:color w:val="1E4E79"/>
      <w:kern w:val="28"/>
      <w:sz w:val="38"/>
    </w:rPr>
  </w:style>
  <w:style w:type="paragraph" w:styleId="Sumrio1">
    <w:name w:val="toc 1"/>
    <w:basedOn w:val="Normal"/>
    <w:next w:val="Normal"/>
    <w:uiPriority w:val="39"/>
    <w:unhideWhenUsed/>
  </w:style>
  <w:style w:type="paragraph" w:styleId="Sumrio2">
    <w:name w:val="toc 2"/>
    <w:basedOn w:val="Normal"/>
    <w:next w:val="Normal"/>
    <w:uiPriority w:val="39"/>
    <w:unhideWhenUsed/>
    <w:pPr>
      <w:ind w:leftChars="200" w:left="420"/>
    </w:pPr>
  </w:style>
  <w:style w:type="paragraph" w:styleId="Sumrio3">
    <w:name w:val="toc 3"/>
    <w:basedOn w:val="Normal"/>
    <w:next w:val="Normal"/>
    <w:uiPriority w:val="39"/>
    <w:unhideWhenUsed/>
    <w:pPr>
      <w:ind w:leftChars="400" w:left="840"/>
    </w:pPr>
  </w:style>
  <w:style w:type="paragraph" w:styleId="Sumrio4">
    <w:name w:val="toc 4"/>
    <w:basedOn w:val="Normal"/>
    <w:next w:val="Normal"/>
    <w:uiPriority w:val="39"/>
    <w:unhideWhenUsed/>
    <w:pPr>
      <w:ind w:leftChars="600" w:left="1260"/>
    </w:pPr>
  </w:style>
  <w:style w:type="paragraph" w:styleId="Sumrio5">
    <w:name w:val="toc 5"/>
    <w:basedOn w:val="Normal"/>
    <w:next w:val="Normal"/>
    <w:uiPriority w:val="39"/>
    <w:unhideWhenUsed/>
    <w:pPr>
      <w:ind w:leftChars="800" w:left="1680"/>
    </w:pPr>
  </w:style>
  <w:style w:type="paragraph" w:styleId="Sumrio6">
    <w:name w:val="toc 6"/>
    <w:basedOn w:val="Normal"/>
    <w:next w:val="Normal"/>
    <w:uiPriority w:val="39"/>
    <w:unhideWhenUsed/>
    <w:pPr>
      <w:ind w:leftChars="1000" w:left="2100"/>
    </w:pPr>
  </w:style>
  <w:style w:type="paragraph" w:styleId="Sumrio7">
    <w:name w:val="toc 7"/>
    <w:basedOn w:val="Normal"/>
    <w:next w:val="Normal"/>
    <w:uiPriority w:val="39"/>
    <w:unhideWhenUsed/>
    <w:pPr>
      <w:ind w:leftChars="1200" w:left="2520"/>
    </w:pPr>
  </w:style>
  <w:style w:type="paragraph" w:styleId="Sumrio8">
    <w:name w:val="toc 8"/>
    <w:basedOn w:val="Normal"/>
    <w:next w:val="Normal"/>
    <w:uiPriority w:val="39"/>
    <w:unhideWhenUsed/>
    <w:pPr>
      <w:ind w:leftChars="1400" w:left="2940"/>
    </w:pPr>
  </w:style>
  <w:style w:type="paragraph" w:styleId="Sumrio9">
    <w:name w:val="toc 9"/>
    <w:basedOn w:val="Normal"/>
    <w:next w:val="Normal"/>
    <w:uiPriority w:val="39"/>
    <w:unhideWhenUsed/>
    <w:pPr>
      <w:ind w:leftChars="1600" w:left="3360"/>
    </w:pPr>
  </w:style>
  <w:style w:type="character" w:styleId="Hyperlink">
    <w:name w:val="Hyperlink"/>
    <w:basedOn w:val="Fontepargpadro"/>
    <w:uiPriority w:val="99"/>
    <w:unhideWhenUsed/>
    <w:rPr>
      <w:color w:val="40ACD1"/>
      <w:u w:val="single"/>
    </w:rPr>
  </w:style>
  <w:style w:type="paragraph" w:customStyle="1" w:styleId="ttulo10">
    <w:name w:val="título 1"/>
    <w:basedOn w:val="Normal"/>
    <w:next w:val="Normal"/>
    <w:link w:val="Cardettulo1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E4E79"/>
      <w:sz w:val="28"/>
    </w:rPr>
  </w:style>
  <w:style w:type="paragraph" w:customStyle="1" w:styleId="ttulo2">
    <w:name w:val="título 2"/>
    <w:basedOn w:val="Normal"/>
    <w:next w:val="Normal"/>
    <w:link w:val="Cardettulo2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bCs/>
      <w:color w:val="5B9BD5"/>
      <w:sz w:val="24"/>
    </w:rPr>
  </w:style>
  <w:style w:type="paragraph" w:customStyle="1" w:styleId="Textodedica">
    <w:name w:val="Texto de dica"/>
    <w:basedOn w:val="Normal"/>
    <w:uiPriority w:val="99"/>
    <w:pPr>
      <w:spacing w:after="160" w:line="264" w:lineRule="auto"/>
      <w:ind w:right="576"/>
    </w:pPr>
    <w:rPr>
      <w:i/>
      <w:iCs/>
      <w:color w:val="7C7C7C"/>
      <w:sz w:val="16"/>
    </w:rPr>
  </w:style>
  <w:style w:type="paragraph" w:customStyle="1" w:styleId="Semespaamento">
    <w:name w:val="Sem espaçamento"/>
    <w:uiPriority w:val="36"/>
    <w:qFormat/>
    <w:pPr>
      <w:spacing w:after="0" w:line="240" w:lineRule="auto"/>
    </w:pPr>
    <w:rPr>
      <w:rFonts w:ascii="Arial" w:eastAsia="Arial" w:hAnsi="Arial"/>
      <w:color w:val="3F3F3F"/>
      <w:sz w:val="18"/>
      <w:lang w:eastAsia="ja-JP"/>
    </w:rPr>
  </w:style>
  <w:style w:type="paragraph" w:customStyle="1" w:styleId="Listacommarcadores">
    <w:name w:val="Lista com marcadores"/>
    <w:basedOn w:val="Normal"/>
    <w:uiPriority w:val="1"/>
    <w:unhideWhenUsed/>
    <w:qFormat/>
    <w:pPr>
      <w:numPr>
        <w:numId w:val="1"/>
      </w:numPr>
      <w:spacing w:after="60"/>
    </w:pPr>
  </w:style>
  <w:style w:type="paragraph" w:customStyle="1" w:styleId="cabealho0">
    <w:name w:val="cabeçalho"/>
    <w:basedOn w:val="Normal"/>
    <w:link w:val="Ca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rodap0">
    <w:name w:val="rodapé"/>
    <w:basedOn w:val="Normal"/>
    <w:link w:val="Carderodap"/>
    <w:uiPriority w:val="99"/>
    <w:unhideWhenUsed/>
    <w:pPr>
      <w:spacing w:before="200" w:after="0" w:line="240" w:lineRule="auto"/>
      <w:contextualSpacing/>
      <w:jc w:val="right"/>
    </w:pPr>
    <w:rPr>
      <w:rFonts w:ascii="Arial Black" w:hAnsi="Arial Black"/>
      <w:color w:val="1E4E79"/>
      <w:sz w:val="20"/>
    </w:rPr>
  </w:style>
  <w:style w:type="paragraph" w:customStyle="1" w:styleId="textodorodap">
    <w:name w:val="texto do rodapé"/>
    <w:basedOn w:val="Normal"/>
    <w:link w:val="Cardetextodorodap"/>
    <w:uiPriority w:val="12"/>
    <w:unhideWhenUsed/>
    <w:qFormat/>
    <w:pPr>
      <w:spacing w:before="140" w:after="0" w:line="240" w:lineRule="auto"/>
    </w:pPr>
    <w:rPr>
      <w:i/>
      <w:iCs/>
      <w:sz w:val="14"/>
    </w:rPr>
  </w:style>
  <w:style w:type="paragraph" w:customStyle="1" w:styleId="Decimaldotextodatabela">
    <w:name w:val="Decimal do texto da tabela"/>
    <w:basedOn w:val="Normal"/>
    <w:uiPriority w:val="12"/>
    <w:qFormat/>
    <w:pPr>
      <w:tabs>
        <w:tab w:val="decimal" w:pos="936"/>
      </w:tabs>
      <w:spacing w:before="120" w:after="120" w:line="240" w:lineRule="auto"/>
    </w:pPr>
  </w:style>
  <w:style w:type="paragraph" w:customStyle="1" w:styleId="PargrafodaLista1">
    <w:name w:val="Parágrafo da Lista1"/>
    <w:basedOn w:val="Normal"/>
    <w:uiPriority w:val="34"/>
    <w:unhideWhenUsed/>
    <w:qFormat/>
    <w:pPr>
      <w:ind w:left="720"/>
      <w:contextualSpacing/>
    </w:pPr>
  </w:style>
  <w:style w:type="paragraph" w:customStyle="1" w:styleId="SemEspaamento1">
    <w:name w:val="Sem Espaçamento1"/>
    <w:link w:val="SemEspaamentoChar"/>
    <w:uiPriority w:val="1"/>
    <w:qFormat/>
    <w:pPr>
      <w:spacing w:after="0" w:line="240" w:lineRule="auto"/>
    </w:pPr>
    <w:rPr>
      <w:rFonts w:ascii="Arial" w:eastAsia="Arial" w:hAnsi="Arial"/>
      <w:sz w:val="22"/>
      <w:szCs w:val="22"/>
    </w:rPr>
  </w:style>
  <w:style w:type="paragraph" w:customStyle="1" w:styleId="CabealhodoSumrio1">
    <w:name w:val="Cabeçalho do Sumário1"/>
    <w:basedOn w:val="Ttulo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TtuloChar">
    <w:name w:val="Título Char"/>
    <w:basedOn w:val="Fontepargpadro"/>
    <w:link w:val="Ttulo"/>
    <w:uiPriority w:val="10"/>
    <w:rPr>
      <w:rFonts w:ascii="Arial Black" w:hAnsi="Arial Black"/>
      <w:caps/>
      <w:color w:val="1E4E79"/>
      <w:kern w:val="28"/>
      <w:sz w:val="38"/>
    </w:rPr>
  </w:style>
  <w:style w:type="character" w:customStyle="1" w:styleId="SubttuloChar">
    <w:name w:val="Subtítulo Char"/>
    <w:basedOn w:val="Fontepargpadro"/>
    <w:link w:val="Subttulo"/>
    <w:uiPriority w:val="11"/>
    <w:rPr>
      <w:b/>
      <w:bCs/>
      <w:color w:val="5B9BD5"/>
      <w:sz w:val="24"/>
    </w:rPr>
  </w:style>
  <w:style w:type="character" w:customStyle="1" w:styleId="Cardettulo1">
    <w:name w:val="Car de título 1"/>
    <w:basedOn w:val="Fontepargpadro"/>
    <w:link w:val="ttulo10"/>
    <w:uiPriority w:val="9"/>
    <w:rPr>
      <w:b/>
      <w:bCs/>
      <w:caps/>
      <w:color w:val="1E4E79"/>
      <w:sz w:val="28"/>
    </w:rPr>
  </w:style>
  <w:style w:type="character" w:customStyle="1" w:styleId="Textodoespaoreservado">
    <w:name w:val="Texto do espaço reservado"/>
    <w:basedOn w:val="Fontepargpadro"/>
    <w:uiPriority w:val="99"/>
    <w:semiHidden/>
    <w:rPr>
      <w:color w:val="808080"/>
    </w:rPr>
  </w:style>
  <w:style w:type="character" w:customStyle="1" w:styleId="Cardettulo2">
    <w:name w:val="Car de título 2"/>
    <w:basedOn w:val="Fontepargpadro"/>
    <w:link w:val="ttulo2"/>
    <w:uiPriority w:val="9"/>
    <w:rPr>
      <w:b/>
      <w:bCs/>
      <w:color w:val="5B9BD5"/>
      <w:sz w:val="24"/>
    </w:rPr>
  </w:style>
  <w:style w:type="character" w:customStyle="1" w:styleId="Cardecabealho">
    <w:name w:val="Car de cabeçalho"/>
    <w:basedOn w:val="Fontepargpadro"/>
    <w:link w:val="cabealho0"/>
    <w:uiPriority w:val="99"/>
  </w:style>
  <w:style w:type="character" w:customStyle="1" w:styleId="Carderodap">
    <w:name w:val="Car de rodapé"/>
    <w:basedOn w:val="Fontepargpadro"/>
    <w:link w:val="rodap0"/>
    <w:uiPriority w:val="99"/>
    <w:rPr>
      <w:rFonts w:ascii="Arial Black" w:hAnsi="Arial Black"/>
      <w:color w:val="1E4E79"/>
      <w:sz w:val="20"/>
    </w:rPr>
  </w:style>
  <w:style w:type="character" w:customStyle="1" w:styleId="Cardetextodorodap">
    <w:name w:val="Car de texto do rodapé"/>
    <w:basedOn w:val="Fontepargpadro"/>
    <w:link w:val="textodorodap"/>
    <w:uiPriority w:val="12"/>
    <w:rPr>
      <w:i/>
      <w:iCs/>
      <w:sz w:val="14"/>
    </w:rPr>
  </w:style>
  <w:style w:type="character" w:customStyle="1" w:styleId="AssinaturaChar">
    <w:name w:val="Assinatura Char"/>
    <w:basedOn w:val="Fontepargpadro"/>
    <w:link w:val="Assinatura"/>
    <w:uiPriority w:val="12"/>
  </w:style>
  <w:style w:type="character" w:customStyle="1" w:styleId="CabealhoChar">
    <w:name w:val="Cabeçalho Char"/>
    <w:basedOn w:val="Fontepargpadro"/>
    <w:link w:val="Cabealho"/>
  </w:style>
  <w:style w:type="character" w:customStyle="1" w:styleId="RodapChar">
    <w:name w:val="Rodapé Char"/>
    <w:basedOn w:val="Fontepargpadro"/>
    <w:link w:val="Rodap"/>
    <w:uiPriority w:val="99"/>
  </w:style>
  <w:style w:type="character" w:customStyle="1" w:styleId="SemEspaamentoChar">
    <w:name w:val="Sem Espaçamento Char"/>
    <w:basedOn w:val="Fontepargpadro"/>
    <w:link w:val="SemEspaamento1"/>
    <w:uiPriority w:val="1"/>
    <w:rPr>
      <w:color w:val="auto"/>
      <w:sz w:val="22"/>
      <w:szCs w:val="2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Lucida Grande" w:hAnsi="Lucida Grande" w:cs="Lucida Grande"/>
      <w:szCs w:val="18"/>
    </w:rPr>
  </w:style>
  <w:style w:type="character" w:customStyle="1" w:styleId="Ttulo1Char">
    <w:name w:val="Título 1 Char"/>
    <w:basedOn w:val="Fontepargpadro"/>
    <w:link w:val="Ttulo1"/>
    <w:uiPriority w:val="9"/>
    <w:rPr>
      <w:rFonts w:ascii="Arial Black" w:hAnsi="Arial Black"/>
      <w:color w:val="2D73B3"/>
      <w:sz w:val="32"/>
      <w:szCs w:val="32"/>
    </w:r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dicas">
    <w:name w:val="Tabela de dicas"/>
    <w:basedOn w:val="Tabela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/>
    </w:tcPr>
    <w:tblStylePr w:type="firstCol">
      <w:pPr>
        <w:wordWrap/>
        <w:jc w:val="center"/>
      </w:pPr>
    </w:tblStylePr>
  </w:style>
  <w:style w:type="table" w:customStyle="1" w:styleId="TabelacomGrade4nfase1">
    <w:name w:val="Tabela com Grade 4 Ênfase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  <w:tblCellMar>
        <w:top w:w="29" w:type="dxa"/>
        <w:bottom w:w="29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  <w:tl2br w:val="nil"/>
          <w:tr2bl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eladegradeclara">
    <w:name w:val="Tabela de grade clara"/>
    <w:basedOn w:val="Tabelanormal"/>
    <w:uiPriority w:val="40"/>
    <w:pPr>
      <w:spacing w:after="0" w:line="240" w:lineRule="auto"/>
    </w:p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eladepropostas">
    <w:name w:val="Tabela de propostas"/>
    <w:basedOn w:val="Tabelanormal"/>
    <w:uiPriority w:val="99"/>
    <w:pPr>
      <w:spacing w:before="120" w:after="120" w:line="240" w:lineRule="auto"/>
    </w:pPr>
    <w:tblPr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  <w:insideH w:val="single" w:sz="4" w:space="0" w:color="5B9BD5"/>
        <w:insideV w:val="single" w:sz="4" w:space="0" w:color="5B9BD5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TabelaSimples11">
    <w:name w:val="Tabela Simples 11"/>
    <w:basedOn w:val="Tabelanormal"/>
    <w:uiPriority w:val="41"/>
    <w:pPr>
      <w:spacing w:after="0" w:line="240" w:lineRule="auto"/>
    </w:pPr>
    <w:rPr>
      <w:sz w:val="22"/>
      <w:szCs w:val="22"/>
      <w:lang w:eastAsia="en-U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PargrafodaLista">
    <w:name w:val="List Paragraph"/>
    <w:basedOn w:val="Normal"/>
    <w:uiPriority w:val="99"/>
    <w:unhideWhenUsed/>
    <w:rsid w:val="007028F3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semiHidden="0" w:uiPriority="39"/>
    <w:lsdException w:name="toc 2" w:semiHidden="0" w:uiPriority="39"/>
    <w:lsdException w:name="toc 3" w:semiHidden="0" w:uiPriority="39"/>
    <w:lsdException w:name="toc 4" w:semiHidden="0" w:uiPriority="39"/>
    <w:lsdException w:name="toc 5" w:semiHidden="0" w:uiPriority="39"/>
    <w:lsdException w:name="toc 6" w:semiHidden="0" w:uiPriority="39"/>
    <w:lsdException w:name="toc 7" w:semiHidden="0" w:uiPriority="39"/>
    <w:lsdException w:name="toc 8" w:semiHidden="0" w:uiPriority="39"/>
    <w:lsdException w:name="toc 9" w:semiHidden="0" w:uiPriority="39"/>
    <w:lsdException w:name="footnote text" w:qFormat="1"/>
    <w:lsdException w:name="header" w:semiHidden="0"/>
    <w:lsdException w:name="footer" w:semiHidden="0" w:uiPriority="99"/>
    <w:lsdException w:name="caption" w:uiPriority="35" w:qFormat="1"/>
    <w:lsdException w:name="List Bullet" w:qFormat="1"/>
    <w:lsdException w:name="Title" w:semiHidden="0" w:uiPriority="10" w:unhideWhenUsed="0" w:qFormat="1"/>
    <w:lsdException w:name="Signature" w:semiHidden="0" w:uiPriority="12" w:qFormat="1"/>
    <w:lsdException w:name="Default Paragraph Font" w:semiHidden="0" w:uiPriority="1"/>
    <w:lsdException w:name="Subtitle" w:semiHidden="0" w:uiPriority="11" w:unhideWhenUsed="0" w:qFormat="1"/>
    <w:lsdException w:name="Hyperlink" w:semiHidden="0" w:uiPriority="99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semiHidden="0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3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pacing w:after="180" w:line="288" w:lineRule="auto"/>
    </w:pPr>
    <w:rPr>
      <w:rFonts w:ascii="Arial" w:eastAsia="Arial" w:hAnsi="Arial"/>
      <w:color w:val="3F3F3F"/>
      <w:sz w:val="18"/>
      <w:lang w:eastAsia="ja-JP"/>
    </w:rPr>
  </w:style>
  <w:style w:type="paragraph" w:styleId="Ttulo1">
    <w:name w:val="heading 1"/>
    <w:basedOn w:val="Normal"/>
    <w:next w:val="Normal"/>
    <w:link w:val="Ttulo1Char"/>
    <w:uiPriority w:val="9"/>
    <w:qFormat/>
    <w:pPr>
      <w:keepNext/>
      <w:keepLines/>
      <w:spacing w:before="240" w:after="0"/>
      <w:outlineLvl w:val="0"/>
    </w:pPr>
    <w:rPr>
      <w:rFonts w:ascii="Arial Black" w:hAnsi="Arial Black"/>
      <w:color w:val="2D73B3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unhideWhenUsed/>
    <w:pPr>
      <w:spacing w:after="0" w:line="240" w:lineRule="auto"/>
    </w:pPr>
    <w:rPr>
      <w:rFonts w:ascii="Lucida Grande" w:hAnsi="Lucida Grande" w:cs="Lucida Grande"/>
      <w:szCs w:val="18"/>
    </w:rPr>
  </w:style>
  <w:style w:type="paragraph" w:styleId="Rodap">
    <w:name w:val="footer"/>
    <w:basedOn w:val="Normal"/>
    <w:link w:val="RodapChar"/>
    <w:uiPriority w:val="99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Cabealho">
    <w:name w:val="header"/>
    <w:basedOn w:val="Normal"/>
    <w:link w:val="CabealhoChar"/>
    <w:unhideWhenUsed/>
    <w:pPr>
      <w:tabs>
        <w:tab w:val="center" w:pos="4252"/>
        <w:tab w:val="right" w:pos="8504"/>
      </w:tabs>
      <w:spacing w:after="0" w:line="240" w:lineRule="auto"/>
    </w:pPr>
  </w:style>
  <w:style w:type="paragraph" w:styleId="Assinatura">
    <w:name w:val="Signature"/>
    <w:basedOn w:val="Normal"/>
    <w:link w:val="AssinaturaChar"/>
    <w:uiPriority w:val="12"/>
    <w:unhideWhenUsed/>
    <w:qFormat/>
    <w:pPr>
      <w:spacing w:before="960" w:after="0" w:line="240" w:lineRule="auto"/>
    </w:pPr>
  </w:style>
  <w:style w:type="paragraph" w:styleId="Subttulo">
    <w:name w:val="Subtitle"/>
    <w:basedOn w:val="Normal"/>
    <w:next w:val="Normal"/>
    <w:link w:val="SubttuloChar"/>
    <w:uiPriority w:val="11"/>
    <w:qFormat/>
    <w:pPr>
      <w:pBdr>
        <w:left w:val="double" w:sz="18" w:space="4" w:color="1F4E79"/>
      </w:pBdr>
      <w:spacing w:before="80" w:after="0" w:line="280" w:lineRule="exact"/>
    </w:pPr>
    <w:rPr>
      <w:b/>
      <w:bCs/>
      <w:color w:val="5B9BD5"/>
      <w:sz w:val="24"/>
    </w:rPr>
  </w:style>
  <w:style w:type="paragraph" w:styleId="Ttulo">
    <w:name w:val="Title"/>
    <w:basedOn w:val="Normal"/>
    <w:next w:val="Normal"/>
    <w:link w:val="TtuloChar"/>
    <w:uiPriority w:val="10"/>
    <w:qFormat/>
    <w:pPr>
      <w:pBdr>
        <w:left w:val="double" w:sz="18" w:space="4" w:color="1F4E79"/>
      </w:pBdr>
      <w:spacing w:after="0" w:line="420" w:lineRule="exact"/>
    </w:pPr>
    <w:rPr>
      <w:rFonts w:ascii="Arial Black" w:hAnsi="Arial Black"/>
      <w:caps/>
      <w:color w:val="1E4E79"/>
      <w:kern w:val="28"/>
      <w:sz w:val="38"/>
    </w:rPr>
  </w:style>
  <w:style w:type="paragraph" w:styleId="Sumrio1">
    <w:name w:val="toc 1"/>
    <w:basedOn w:val="Normal"/>
    <w:next w:val="Normal"/>
    <w:uiPriority w:val="39"/>
    <w:unhideWhenUsed/>
  </w:style>
  <w:style w:type="paragraph" w:styleId="Sumrio2">
    <w:name w:val="toc 2"/>
    <w:basedOn w:val="Normal"/>
    <w:next w:val="Normal"/>
    <w:uiPriority w:val="39"/>
    <w:unhideWhenUsed/>
    <w:pPr>
      <w:ind w:leftChars="200" w:left="420"/>
    </w:pPr>
  </w:style>
  <w:style w:type="paragraph" w:styleId="Sumrio3">
    <w:name w:val="toc 3"/>
    <w:basedOn w:val="Normal"/>
    <w:next w:val="Normal"/>
    <w:uiPriority w:val="39"/>
    <w:unhideWhenUsed/>
    <w:pPr>
      <w:ind w:leftChars="400" w:left="840"/>
    </w:pPr>
  </w:style>
  <w:style w:type="paragraph" w:styleId="Sumrio4">
    <w:name w:val="toc 4"/>
    <w:basedOn w:val="Normal"/>
    <w:next w:val="Normal"/>
    <w:uiPriority w:val="39"/>
    <w:unhideWhenUsed/>
    <w:pPr>
      <w:ind w:leftChars="600" w:left="1260"/>
    </w:pPr>
  </w:style>
  <w:style w:type="paragraph" w:styleId="Sumrio5">
    <w:name w:val="toc 5"/>
    <w:basedOn w:val="Normal"/>
    <w:next w:val="Normal"/>
    <w:uiPriority w:val="39"/>
    <w:unhideWhenUsed/>
    <w:pPr>
      <w:ind w:leftChars="800" w:left="1680"/>
    </w:pPr>
  </w:style>
  <w:style w:type="paragraph" w:styleId="Sumrio6">
    <w:name w:val="toc 6"/>
    <w:basedOn w:val="Normal"/>
    <w:next w:val="Normal"/>
    <w:uiPriority w:val="39"/>
    <w:unhideWhenUsed/>
    <w:pPr>
      <w:ind w:leftChars="1000" w:left="2100"/>
    </w:pPr>
  </w:style>
  <w:style w:type="paragraph" w:styleId="Sumrio7">
    <w:name w:val="toc 7"/>
    <w:basedOn w:val="Normal"/>
    <w:next w:val="Normal"/>
    <w:uiPriority w:val="39"/>
    <w:unhideWhenUsed/>
    <w:pPr>
      <w:ind w:leftChars="1200" w:left="2520"/>
    </w:pPr>
  </w:style>
  <w:style w:type="paragraph" w:styleId="Sumrio8">
    <w:name w:val="toc 8"/>
    <w:basedOn w:val="Normal"/>
    <w:next w:val="Normal"/>
    <w:uiPriority w:val="39"/>
    <w:unhideWhenUsed/>
    <w:pPr>
      <w:ind w:leftChars="1400" w:left="2940"/>
    </w:pPr>
  </w:style>
  <w:style w:type="paragraph" w:styleId="Sumrio9">
    <w:name w:val="toc 9"/>
    <w:basedOn w:val="Normal"/>
    <w:next w:val="Normal"/>
    <w:uiPriority w:val="39"/>
    <w:unhideWhenUsed/>
    <w:pPr>
      <w:ind w:leftChars="1600" w:left="3360"/>
    </w:pPr>
  </w:style>
  <w:style w:type="character" w:styleId="Hyperlink">
    <w:name w:val="Hyperlink"/>
    <w:basedOn w:val="Fontepargpadro"/>
    <w:uiPriority w:val="99"/>
    <w:unhideWhenUsed/>
    <w:rPr>
      <w:color w:val="40ACD1"/>
      <w:u w:val="single"/>
    </w:rPr>
  </w:style>
  <w:style w:type="paragraph" w:customStyle="1" w:styleId="ttulo10">
    <w:name w:val="título 1"/>
    <w:basedOn w:val="Normal"/>
    <w:next w:val="Normal"/>
    <w:link w:val="Cardettulo1"/>
    <w:uiPriority w:val="9"/>
    <w:qFormat/>
    <w:pPr>
      <w:keepNext/>
      <w:keepLines/>
      <w:spacing w:before="600" w:after="240" w:line="240" w:lineRule="auto"/>
      <w:outlineLvl w:val="0"/>
    </w:pPr>
    <w:rPr>
      <w:b/>
      <w:bCs/>
      <w:caps/>
      <w:color w:val="1E4E79"/>
      <w:sz w:val="28"/>
    </w:rPr>
  </w:style>
  <w:style w:type="paragraph" w:customStyle="1" w:styleId="ttulo2">
    <w:name w:val="título 2"/>
    <w:basedOn w:val="Normal"/>
    <w:next w:val="Normal"/>
    <w:link w:val="Cardettulo2"/>
    <w:uiPriority w:val="9"/>
    <w:unhideWhenUsed/>
    <w:qFormat/>
    <w:pPr>
      <w:keepNext/>
      <w:keepLines/>
      <w:spacing w:before="360" w:after="120" w:line="240" w:lineRule="auto"/>
      <w:outlineLvl w:val="1"/>
    </w:pPr>
    <w:rPr>
      <w:b/>
      <w:bCs/>
      <w:color w:val="5B9BD5"/>
      <w:sz w:val="24"/>
    </w:rPr>
  </w:style>
  <w:style w:type="paragraph" w:customStyle="1" w:styleId="Textodedica">
    <w:name w:val="Texto de dica"/>
    <w:basedOn w:val="Normal"/>
    <w:uiPriority w:val="99"/>
    <w:pPr>
      <w:spacing w:after="160" w:line="264" w:lineRule="auto"/>
      <w:ind w:right="576"/>
    </w:pPr>
    <w:rPr>
      <w:i/>
      <w:iCs/>
      <w:color w:val="7C7C7C"/>
      <w:sz w:val="16"/>
    </w:rPr>
  </w:style>
  <w:style w:type="paragraph" w:customStyle="1" w:styleId="Semespaamento">
    <w:name w:val="Sem espaçamento"/>
    <w:uiPriority w:val="36"/>
    <w:qFormat/>
    <w:pPr>
      <w:spacing w:after="0" w:line="240" w:lineRule="auto"/>
    </w:pPr>
    <w:rPr>
      <w:rFonts w:ascii="Arial" w:eastAsia="Arial" w:hAnsi="Arial"/>
      <w:color w:val="3F3F3F"/>
      <w:sz w:val="18"/>
      <w:lang w:eastAsia="ja-JP"/>
    </w:rPr>
  </w:style>
  <w:style w:type="paragraph" w:customStyle="1" w:styleId="Listacommarcadores">
    <w:name w:val="Lista com marcadores"/>
    <w:basedOn w:val="Normal"/>
    <w:uiPriority w:val="1"/>
    <w:unhideWhenUsed/>
    <w:qFormat/>
    <w:pPr>
      <w:numPr>
        <w:numId w:val="1"/>
      </w:numPr>
      <w:spacing w:after="60"/>
    </w:pPr>
  </w:style>
  <w:style w:type="paragraph" w:customStyle="1" w:styleId="cabealho0">
    <w:name w:val="cabeçalho"/>
    <w:basedOn w:val="Normal"/>
    <w:link w:val="Cardecabealho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rodap0">
    <w:name w:val="rodapé"/>
    <w:basedOn w:val="Normal"/>
    <w:link w:val="Carderodap"/>
    <w:uiPriority w:val="99"/>
    <w:unhideWhenUsed/>
    <w:pPr>
      <w:spacing w:before="200" w:after="0" w:line="240" w:lineRule="auto"/>
      <w:contextualSpacing/>
      <w:jc w:val="right"/>
    </w:pPr>
    <w:rPr>
      <w:rFonts w:ascii="Arial Black" w:hAnsi="Arial Black"/>
      <w:color w:val="1E4E79"/>
      <w:sz w:val="20"/>
    </w:rPr>
  </w:style>
  <w:style w:type="paragraph" w:customStyle="1" w:styleId="textodorodap">
    <w:name w:val="texto do rodapé"/>
    <w:basedOn w:val="Normal"/>
    <w:link w:val="Cardetextodorodap"/>
    <w:uiPriority w:val="12"/>
    <w:unhideWhenUsed/>
    <w:qFormat/>
    <w:pPr>
      <w:spacing w:before="140" w:after="0" w:line="240" w:lineRule="auto"/>
    </w:pPr>
    <w:rPr>
      <w:i/>
      <w:iCs/>
      <w:sz w:val="14"/>
    </w:rPr>
  </w:style>
  <w:style w:type="paragraph" w:customStyle="1" w:styleId="Decimaldotextodatabela">
    <w:name w:val="Decimal do texto da tabela"/>
    <w:basedOn w:val="Normal"/>
    <w:uiPriority w:val="12"/>
    <w:qFormat/>
    <w:pPr>
      <w:tabs>
        <w:tab w:val="decimal" w:pos="936"/>
      </w:tabs>
      <w:spacing w:before="120" w:after="120" w:line="240" w:lineRule="auto"/>
    </w:pPr>
  </w:style>
  <w:style w:type="paragraph" w:customStyle="1" w:styleId="PargrafodaLista1">
    <w:name w:val="Parágrafo da Lista1"/>
    <w:basedOn w:val="Normal"/>
    <w:uiPriority w:val="34"/>
    <w:unhideWhenUsed/>
    <w:qFormat/>
    <w:pPr>
      <w:ind w:left="720"/>
      <w:contextualSpacing/>
    </w:pPr>
  </w:style>
  <w:style w:type="paragraph" w:customStyle="1" w:styleId="SemEspaamento1">
    <w:name w:val="Sem Espaçamento1"/>
    <w:link w:val="SemEspaamentoChar"/>
    <w:uiPriority w:val="1"/>
    <w:qFormat/>
    <w:pPr>
      <w:spacing w:after="0" w:line="240" w:lineRule="auto"/>
    </w:pPr>
    <w:rPr>
      <w:rFonts w:ascii="Arial" w:eastAsia="Arial" w:hAnsi="Arial"/>
      <w:sz w:val="22"/>
      <w:szCs w:val="22"/>
    </w:rPr>
  </w:style>
  <w:style w:type="paragraph" w:customStyle="1" w:styleId="CabealhodoSumrio1">
    <w:name w:val="Cabeçalho do Sumário1"/>
    <w:basedOn w:val="Ttulo1"/>
    <w:next w:val="Normal"/>
    <w:uiPriority w:val="39"/>
    <w:unhideWhenUsed/>
    <w:qFormat/>
    <w:pPr>
      <w:spacing w:line="259" w:lineRule="auto"/>
      <w:outlineLvl w:val="9"/>
    </w:pPr>
  </w:style>
  <w:style w:type="character" w:customStyle="1" w:styleId="TtuloChar">
    <w:name w:val="Título Char"/>
    <w:basedOn w:val="Fontepargpadro"/>
    <w:link w:val="Ttulo"/>
    <w:uiPriority w:val="10"/>
    <w:rPr>
      <w:rFonts w:ascii="Arial Black" w:hAnsi="Arial Black"/>
      <w:caps/>
      <w:color w:val="1E4E79"/>
      <w:kern w:val="28"/>
      <w:sz w:val="38"/>
    </w:rPr>
  </w:style>
  <w:style w:type="character" w:customStyle="1" w:styleId="SubttuloChar">
    <w:name w:val="Subtítulo Char"/>
    <w:basedOn w:val="Fontepargpadro"/>
    <w:link w:val="Subttulo"/>
    <w:uiPriority w:val="11"/>
    <w:rPr>
      <w:b/>
      <w:bCs/>
      <w:color w:val="5B9BD5"/>
      <w:sz w:val="24"/>
    </w:rPr>
  </w:style>
  <w:style w:type="character" w:customStyle="1" w:styleId="Cardettulo1">
    <w:name w:val="Car de título 1"/>
    <w:basedOn w:val="Fontepargpadro"/>
    <w:link w:val="ttulo10"/>
    <w:uiPriority w:val="9"/>
    <w:rPr>
      <w:b/>
      <w:bCs/>
      <w:caps/>
      <w:color w:val="1E4E79"/>
      <w:sz w:val="28"/>
    </w:rPr>
  </w:style>
  <w:style w:type="character" w:customStyle="1" w:styleId="Textodoespaoreservado">
    <w:name w:val="Texto do espaço reservado"/>
    <w:basedOn w:val="Fontepargpadro"/>
    <w:uiPriority w:val="99"/>
    <w:semiHidden/>
    <w:rPr>
      <w:color w:val="808080"/>
    </w:rPr>
  </w:style>
  <w:style w:type="character" w:customStyle="1" w:styleId="Cardettulo2">
    <w:name w:val="Car de título 2"/>
    <w:basedOn w:val="Fontepargpadro"/>
    <w:link w:val="ttulo2"/>
    <w:uiPriority w:val="9"/>
    <w:rPr>
      <w:b/>
      <w:bCs/>
      <w:color w:val="5B9BD5"/>
      <w:sz w:val="24"/>
    </w:rPr>
  </w:style>
  <w:style w:type="character" w:customStyle="1" w:styleId="Cardecabealho">
    <w:name w:val="Car de cabeçalho"/>
    <w:basedOn w:val="Fontepargpadro"/>
    <w:link w:val="cabealho0"/>
    <w:uiPriority w:val="99"/>
  </w:style>
  <w:style w:type="character" w:customStyle="1" w:styleId="Carderodap">
    <w:name w:val="Car de rodapé"/>
    <w:basedOn w:val="Fontepargpadro"/>
    <w:link w:val="rodap0"/>
    <w:uiPriority w:val="99"/>
    <w:rPr>
      <w:rFonts w:ascii="Arial Black" w:hAnsi="Arial Black"/>
      <w:color w:val="1E4E79"/>
      <w:sz w:val="20"/>
    </w:rPr>
  </w:style>
  <w:style w:type="character" w:customStyle="1" w:styleId="Cardetextodorodap">
    <w:name w:val="Car de texto do rodapé"/>
    <w:basedOn w:val="Fontepargpadro"/>
    <w:link w:val="textodorodap"/>
    <w:uiPriority w:val="12"/>
    <w:rPr>
      <w:i/>
      <w:iCs/>
      <w:sz w:val="14"/>
    </w:rPr>
  </w:style>
  <w:style w:type="character" w:customStyle="1" w:styleId="AssinaturaChar">
    <w:name w:val="Assinatura Char"/>
    <w:basedOn w:val="Fontepargpadro"/>
    <w:link w:val="Assinatura"/>
    <w:uiPriority w:val="12"/>
  </w:style>
  <w:style w:type="character" w:customStyle="1" w:styleId="CabealhoChar">
    <w:name w:val="Cabeçalho Char"/>
    <w:basedOn w:val="Fontepargpadro"/>
    <w:link w:val="Cabealho"/>
  </w:style>
  <w:style w:type="character" w:customStyle="1" w:styleId="RodapChar">
    <w:name w:val="Rodapé Char"/>
    <w:basedOn w:val="Fontepargpadro"/>
    <w:link w:val="Rodap"/>
    <w:uiPriority w:val="99"/>
  </w:style>
  <w:style w:type="character" w:customStyle="1" w:styleId="SemEspaamentoChar">
    <w:name w:val="Sem Espaçamento Char"/>
    <w:basedOn w:val="Fontepargpadro"/>
    <w:link w:val="SemEspaamento1"/>
    <w:uiPriority w:val="1"/>
    <w:rPr>
      <w:color w:val="auto"/>
      <w:sz w:val="22"/>
      <w:szCs w:val="22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Pr>
      <w:rFonts w:ascii="Lucida Grande" w:hAnsi="Lucida Grande" w:cs="Lucida Grande"/>
      <w:szCs w:val="18"/>
    </w:rPr>
  </w:style>
  <w:style w:type="character" w:customStyle="1" w:styleId="Ttulo1Char">
    <w:name w:val="Título 1 Char"/>
    <w:basedOn w:val="Fontepargpadro"/>
    <w:link w:val="Ttulo1"/>
    <w:uiPriority w:val="9"/>
    <w:rPr>
      <w:rFonts w:ascii="Arial Black" w:hAnsi="Arial Black"/>
      <w:color w:val="2D73B3"/>
      <w:sz w:val="32"/>
      <w:szCs w:val="32"/>
    </w:rPr>
  </w:style>
  <w:style w:type="table" w:customStyle="1" w:styleId="Gradedatabela">
    <w:name w:val="Grade da tabela"/>
    <w:basedOn w:val="Tabela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eladedicas">
    <w:name w:val="Tabela de dicas"/>
    <w:basedOn w:val="Tabelanormal"/>
    <w:uiPriority w:val="99"/>
    <w:pPr>
      <w:spacing w:after="0" w:line="240" w:lineRule="auto"/>
    </w:pPr>
    <w:tblPr>
      <w:tblCellMar>
        <w:top w:w="144" w:type="dxa"/>
        <w:left w:w="0" w:type="dxa"/>
        <w:right w:w="0" w:type="dxa"/>
      </w:tblCellMar>
    </w:tblPr>
    <w:tcPr>
      <w:shd w:val="clear" w:color="auto" w:fill="DEEAF6"/>
    </w:tcPr>
    <w:tblStylePr w:type="firstCol">
      <w:pPr>
        <w:wordWrap/>
        <w:jc w:val="center"/>
      </w:pPr>
    </w:tblStylePr>
  </w:style>
  <w:style w:type="table" w:customStyle="1" w:styleId="TabelacomGrade4nfase1">
    <w:name w:val="Tabela com Grade 4 Ênfase 1"/>
    <w:basedOn w:val="Tabela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  <w:tblCellMar>
        <w:top w:w="29" w:type="dxa"/>
        <w:bottom w:w="29" w:type="dxa"/>
      </w:tblCellMar>
    </w:tblPr>
    <w:tblStylePr w:type="firstRow">
      <w:rPr>
        <w:b/>
        <w:bCs/>
        <w:color w:val="FFFFFF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  <w:insideH w:val="nil"/>
          <w:insideV w:val="nil"/>
          <w:tl2br w:val="nil"/>
          <w:tr2bl w:val="nil"/>
        </w:tcBorders>
        <w:shd w:val="clear" w:color="auto" w:fill="5B9BD5"/>
      </w:tcPr>
    </w:tblStylePr>
    <w:tblStylePr w:type="lastRow">
      <w:rPr>
        <w:b/>
        <w:bCs/>
      </w:rPr>
      <w:tblPr/>
      <w:tcPr>
        <w:tcBorders>
          <w:top w:val="double" w:sz="4" w:space="0" w:color="5B9BD5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eladegradeclara">
    <w:name w:val="Tabela de grade clara"/>
    <w:basedOn w:val="Tabelanormal"/>
    <w:uiPriority w:val="40"/>
    <w:pPr>
      <w:spacing w:after="0" w:line="240" w:lineRule="auto"/>
    </w:p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eladepropostas">
    <w:name w:val="Tabela de propostas"/>
    <w:basedOn w:val="Tabelanormal"/>
    <w:uiPriority w:val="99"/>
    <w:pPr>
      <w:spacing w:before="120" w:after="120" w:line="240" w:lineRule="auto"/>
    </w:pPr>
    <w:tblPr>
      <w:tblBorders>
        <w:top w:val="single" w:sz="4" w:space="0" w:color="5B9BD5"/>
        <w:left w:val="single" w:sz="4" w:space="0" w:color="5B9BD5"/>
        <w:bottom w:val="single" w:sz="4" w:space="0" w:color="5B9BD5"/>
        <w:right w:val="single" w:sz="4" w:space="0" w:color="5B9BD5"/>
        <w:insideH w:val="single" w:sz="4" w:space="0" w:color="5B9BD5"/>
        <w:insideV w:val="single" w:sz="4" w:space="0" w:color="5B9BD5"/>
      </w:tblBorders>
      <w:tblCellMar>
        <w:left w:w="144" w:type="dxa"/>
        <w:right w:w="144" w:type="dxa"/>
      </w:tblCellMar>
    </w:tblPr>
    <w:tblStylePr w:type="firstRow">
      <w:pPr>
        <w:keepNext/>
        <w:wordWrap/>
      </w:pPr>
      <w:rPr>
        <w:b/>
      </w:rPr>
      <w:tblPr/>
      <w:tcPr>
        <w:shd w:val="clear" w:color="auto" w:fill="DEEAF6"/>
        <w:vAlign w:val="bottom"/>
      </w:tcPr>
    </w:tblStylePr>
    <w:tblStylePr w:type="lastRow">
      <w:rPr>
        <w:b/>
        <w:color w:val="FFFFFF"/>
      </w:rPr>
      <w:tblPr/>
      <w:tcPr>
        <w:shd w:val="clear" w:color="auto" w:fill="5B9BD5"/>
      </w:tcPr>
    </w:tblStylePr>
  </w:style>
  <w:style w:type="table" w:customStyle="1" w:styleId="TabelaSimples11">
    <w:name w:val="Tabela Simples 11"/>
    <w:basedOn w:val="Tabelanormal"/>
    <w:uiPriority w:val="41"/>
    <w:pPr>
      <w:spacing w:after="0" w:line="240" w:lineRule="auto"/>
    </w:pPr>
    <w:rPr>
      <w:sz w:val="22"/>
      <w:szCs w:val="22"/>
      <w:lang w:eastAsia="en-US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PargrafodaLista">
    <w:name w:val="List Paragraph"/>
    <w:basedOn w:val="Normal"/>
    <w:uiPriority w:val="99"/>
    <w:unhideWhenUsed/>
    <w:rsid w:val="007028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footer" Target="footer6.xml"/><Relationship Id="rId16" Type="http://schemas.openxmlformats.org/officeDocument/2006/relationships/footer" Target="footer3.xml"/><Relationship Id="rId11" Type="http://schemas.openxmlformats.org/officeDocument/2006/relationships/image" Target="media/image2.gif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microsoft.com/office/2007/relationships/stylesWithEffects" Target="stylesWithEffects.xml"/><Relationship Id="rId90" Type="http://schemas.openxmlformats.org/officeDocument/2006/relationships/fontTable" Target="fontTable.xml"/><Relationship Id="rId14" Type="http://schemas.openxmlformats.org/officeDocument/2006/relationships/header" Target="head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footnotes" Target="foot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oter" Target="footer5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webSettings" Target="web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5.gi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gif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gif"/><Relationship Id="rId1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dgoncalves\AppData\Roaming\Microsoft\Modelos\Proposta%20de%20servi&#231;os.dotx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>
      <sectNamePr val="Table of Content"/>
    </customSectPr>
    <customSectPr/>
  </customSectProps>
  <customShpExts>
    <customShpInfo spid="_x0000_s1031" textRotate="1"/>
    <customShpInfo spid="_x0000_s1034" textRotate="1"/>
    <customShpInfo spid="_x0000_s1038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C439529-753C-4C8E-8E05-B78BFE53A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Proposta de serviços.dotx</Template>
  <TotalTime>56</TotalTime>
  <Pages>48</Pages>
  <Words>422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operação</vt:lpstr>
    </vt:vector>
  </TitlesOfParts>
  <Company>NEXTI SI</Company>
  <LinksUpToDate>false</LinksUpToDate>
  <CharactersWithSpaces>2697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operação</dc:title>
  <dc:subject>&lt;DESCRIÇÃO DO MANUAL&gt;</dc:subject>
  <dc:creator>Denis Augusto</dc:creator>
  <cp:lastModifiedBy>web02</cp:lastModifiedBy>
  <cp:revision>23</cp:revision>
  <cp:lastPrinted>2367-01-28T22:05:00Z</cp:lastPrinted>
  <dcterms:created xsi:type="dcterms:W3CDTF">2017-02-13T18:02:00Z</dcterms:created>
  <dcterms:modified xsi:type="dcterms:W3CDTF">2017-02-13T18:58:00Z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TC029118969991</vt:lpwstr>
  </property>
  <property fmtid="{D5CDD505-2E9C-101B-9397-08002B2CF9AE}" pid="3" name="KSOProductBuildVer">
    <vt:lpwstr>1046-9.1.0.4961</vt:lpwstr>
  </property>
</Properties>
</file>